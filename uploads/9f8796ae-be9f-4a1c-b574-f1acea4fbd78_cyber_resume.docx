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38C0" w14:textId="77777777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3D63FD3E" wp14:editId="3FF6F8E8">
                <wp:simplePos x="0" y="0"/>
                <wp:positionH relativeFrom="column">
                  <wp:posOffset>-680720</wp:posOffset>
                </wp:positionH>
                <wp:positionV relativeFrom="paragraph">
                  <wp:posOffset>-619125</wp:posOffset>
                </wp:positionV>
                <wp:extent cx="7772400" cy="1911096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11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B3B77" id="Rectangle 1" o:spid="_x0000_s1026" alt="&quot;&quot;" style="position:absolute;margin-left:-53.6pt;margin-top:-48.75pt;width:612pt;height:15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" fillcolor="#e5d2c2 [1301]" stroked="f" strokeweight="1pt">
                <w10:anchorlock/>
              </v:rect>
            </w:pict>
          </mc:Fallback>
        </mc:AlternateContent>
      </w:r>
    </w:p>
    <w:p w14:paraId="19C7F964" w14:textId="69285CBA" w:rsidR="004F03F5" w:rsidRPr="00A10C09" w:rsidRDefault="00FD2D4C" w:rsidP="00A10C09">
      <w:pPr>
        <w:pStyle w:val="Title"/>
      </w:pPr>
      <w:r>
        <w:t>Vaishnavi k</w:t>
      </w:r>
    </w:p>
    <w:p w14:paraId="27B72A6D" w14:textId="648CA43A" w:rsidR="004F03F5" w:rsidRDefault="00FD2D4C" w:rsidP="004F03F5">
      <w:pPr>
        <w:pStyle w:val="Subtitle"/>
      </w:pPr>
      <w:r>
        <w:t>cyber security analyst</w:t>
      </w:r>
    </w:p>
    <w:tbl>
      <w:tblPr>
        <w:tblW w:w="5000" w:type="pct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19"/>
        <w:gridCol w:w="3737"/>
        <w:gridCol w:w="204"/>
        <w:gridCol w:w="6120"/>
      </w:tblGrid>
      <w:tr w:rsidR="00A24B78" w14:paraId="0E5FDD20" w14:textId="77777777" w:rsidTr="00480AEF">
        <w:trPr>
          <w:trHeight w:val="1978"/>
        </w:trPr>
        <w:tc>
          <w:tcPr>
            <w:tcW w:w="21" w:type="dxa"/>
          </w:tcPr>
          <w:p w14:paraId="38E35ACF" w14:textId="77777777" w:rsidR="00A24B78" w:rsidRPr="00065553" w:rsidRDefault="00A24B78" w:rsidP="00A24B78"/>
        </w:tc>
        <w:tc>
          <w:tcPr>
            <w:tcW w:w="3774" w:type="dxa"/>
            <w:tcBorders>
              <w:right w:val="single" w:sz="8" w:space="0" w:color="D8BCA4" w:themeColor="accent2" w:themeTint="99"/>
            </w:tcBorders>
          </w:tcPr>
          <w:p w14:paraId="051F8E6B" w14:textId="59CC5E71" w:rsidR="00A24B78" w:rsidRPr="00CE7496" w:rsidRDefault="00000000" w:rsidP="00CE7496">
            <w:pPr>
              <w:pStyle w:val="Heading1"/>
            </w:pPr>
            <w:sdt>
              <w:sdtPr>
                <w:id w:val="-203956741"/>
                <w:placeholder>
                  <w:docPart w:val="866BD95A8E324B7EA5F920420F11B8D7"/>
                </w:placeholder>
                <w:temporary/>
                <w:showingPlcHdr/>
                <w15:appearance w15:val="hidden"/>
              </w:sdtPr>
              <w:sdtContent>
                <w:r w:rsidR="00CE7496" w:rsidRPr="00CE7496">
                  <w:t>Contact</w:t>
                </w:r>
              </w:sdtContent>
            </w:sdt>
          </w:p>
          <w:p w14:paraId="26A762D5" w14:textId="665DB3EB" w:rsidR="00CE7496" w:rsidRDefault="00FD2D4C" w:rsidP="00CE7496">
            <w:r>
              <w:t>61, Sathiram, Nanjai Kolanalli,</w:t>
            </w:r>
          </w:p>
          <w:p w14:paraId="7E87558C" w14:textId="6786F6A1" w:rsidR="00A24B78" w:rsidRDefault="00FD2D4C" w:rsidP="00CE7496">
            <w:r>
              <w:t>Karur to Erode Main Road,</w:t>
            </w:r>
          </w:p>
          <w:p w14:paraId="28E9E9B3" w14:textId="053DCF89" w:rsidR="00A24B78" w:rsidRDefault="00FD2D4C" w:rsidP="00CE7496">
            <w:r>
              <w:t>Erode-638154</w:t>
            </w:r>
          </w:p>
          <w:p w14:paraId="180B389E" w14:textId="69640E54" w:rsidR="00FD2D4C" w:rsidRDefault="00FD2D4C" w:rsidP="00CE7496">
            <w:r>
              <w:t>Tamilnadu</w:t>
            </w:r>
          </w:p>
          <w:p w14:paraId="30B74C06" w14:textId="14C6D95B" w:rsidR="00CE7496" w:rsidRDefault="00FD2D4C" w:rsidP="00CE7496">
            <w:r>
              <w:t>9787638701</w:t>
            </w:r>
          </w:p>
          <w:p w14:paraId="4B53C9E1" w14:textId="753ED9C6" w:rsidR="00480AEF" w:rsidRDefault="00480AEF" w:rsidP="00CE7496">
            <w:r>
              <w:t>Email:</w:t>
            </w:r>
          </w:p>
          <w:p w14:paraId="061E8558" w14:textId="7B640F1F" w:rsidR="00A24B78" w:rsidRDefault="00480AEF" w:rsidP="00137C2D">
            <w:hyperlink r:id="rId11" w:history="1">
              <w:r w:rsidRPr="00ED5B9A">
                <w:rPr>
                  <w:rStyle w:val="Hyperlink"/>
                </w:rPr>
                <w:t>karmegamvaish@gmail.com</w:t>
              </w:r>
            </w:hyperlink>
          </w:p>
          <w:p w14:paraId="16B03AF5" w14:textId="6E45CB28" w:rsidR="00480AEF" w:rsidRDefault="00480AEF" w:rsidP="00137C2D">
            <w:r>
              <w:t>LinkedIn:</w:t>
            </w:r>
          </w:p>
          <w:p w14:paraId="298546A0" w14:textId="629367DE" w:rsidR="00480AEF" w:rsidRDefault="00480AEF" w:rsidP="00137C2D">
            <w:hyperlink r:id="rId12" w:history="1">
              <w:r w:rsidRPr="00ED5B9A">
                <w:rPr>
                  <w:rStyle w:val="Hyperlink"/>
                </w:rPr>
                <w:t>https://www.linkedin.com/in/vaishnavi-karmegam-219734269/</w:t>
              </w:r>
            </w:hyperlink>
          </w:p>
          <w:p w14:paraId="02EC4D69" w14:textId="577587C3" w:rsidR="00480AEF" w:rsidRDefault="00480AEF" w:rsidP="00137C2D"/>
        </w:tc>
        <w:tc>
          <w:tcPr>
            <w:tcW w:w="223" w:type="dxa"/>
            <w:tcBorders>
              <w:left w:val="single" w:sz="8" w:space="0" w:color="D8BCA4" w:themeColor="accent2" w:themeTint="99"/>
            </w:tcBorders>
          </w:tcPr>
          <w:p w14:paraId="3E6276B5" w14:textId="77777777" w:rsidR="00A24B78" w:rsidRDefault="00A24B78" w:rsidP="00065553"/>
        </w:tc>
        <w:tc>
          <w:tcPr>
            <w:tcW w:w="6449" w:type="dxa"/>
            <w:tcBorders>
              <w:bottom w:val="single" w:sz="8" w:space="0" w:color="D8BCA4" w:themeColor="accent2" w:themeTint="99"/>
            </w:tcBorders>
          </w:tcPr>
          <w:p w14:paraId="6270D51F" w14:textId="77777777" w:rsidR="00A24B78" w:rsidRPr="00A24B78" w:rsidRDefault="00000000" w:rsidP="00A24B78">
            <w:pPr>
              <w:pStyle w:val="Heading1"/>
            </w:pPr>
            <w:sdt>
              <w:sdtPr>
                <w:id w:val="425542482"/>
                <w:placeholder>
                  <w:docPart w:val="4129DE358CFE4EA1BE7262F1E2DCB40A"/>
                </w:placeholder>
                <w:temporary/>
                <w:showingPlcHdr/>
                <w15:appearance w15:val="hidden"/>
              </w:sdtPr>
              <w:sdtContent>
                <w:r w:rsidR="00A24B78" w:rsidRPr="00A24B78">
                  <w:t>Profile</w:t>
                </w:r>
              </w:sdtContent>
            </w:sdt>
          </w:p>
          <w:p w14:paraId="15E0E81C" w14:textId="75691113" w:rsidR="00C35F25" w:rsidRPr="00C35F25" w:rsidRDefault="00C35F25" w:rsidP="00C35F25">
            <w:pPr>
              <w:rPr>
                <w:lang w:val="en-IN"/>
              </w:rPr>
            </w:pPr>
            <w:r w:rsidRPr="00C35F25">
              <w:rPr>
                <w:lang w:val="en-IN"/>
              </w:rPr>
              <w:t xml:space="preserve">Bachelor of Engineering in Computer Science with a focus on Cybersecurity. Quick learner with a strong understanding </w:t>
            </w:r>
            <w:r>
              <w:rPr>
                <w:lang w:val="en-IN"/>
              </w:rPr>
              <w:t xml:space="preserve">Technology </w:t>
            </w:r>
            <w:r w:rsidRPr="00C35F25">
              <w:rPr>
                <w:lang w:val="en-IN"/>
              </w:rPr>
              <w:t xml:space="preserve">concepts, including </w:t>
            </w:r>
            <w:r>
              <w:rPr>
                <w:lang w:val="en-IN"/>
              </w:rPr>
              <w:t xml:space="preserve">basic </w:t>
            </w:r>
            <w:r w:rsidRPr="00C35F25">
              <w:rPr>
                <w:lang w:val="en-IN"/>
              </w:rPr>
              <w:t>vulnerability assessment, penetration testing, application security, and reverse engineering. Familiar with computer networks, scripting, with hands-on experience in cybersecurity tools and techniques. Passionate about developing skills in ethical hacking and penetration testing while contributing to secure system and application development.</w:t>
            </w:r>
          </w:p>
          <w:p w14:paraId="1DACEF2A" w14:textId="497F8399" w:rsidR="00A24B78" w:rsidRPr="00311FD2" w:rsidRDefault="00A24B78" w:rsidP="00311FD2"/>
        </w:tc>
      </w:tr>
      <w:tr w:rsidR="00CE7496" w14:paraId="6C0B8FED" w14:textId="77777777" w:rsidTr="00480AEF">
        <w:trPr>
          <w:trHeight w:val="8398"/>
        </w:trPr>
        <w:tc>
          <w:tcPr>
            <w:tcW w:w="21" w:type="dxa"/>
          </w:tcPr>
          <w:p w14:paraId="0EB2D751" w14:textId="77777777" w:rsidR="00CE7496" w:rsidRPr="00065553" w:rsidRDefault="00CE7496" w:rsidP="0033248B"/>
        </w:tc>
        <w:tc>
          <w:tcPr>
            <w:tcW w:w="3774" w:type="dxa"/>
            <w:tcBorders>
              <w:right w:val="single" w:sz="8" w:space="0" w:color="D8BCA4" w:themeColor="accent2" w:themeTint="99"/>
            </w:tcBorders>
          </w:tcPr>
          <w:p w14:paraId="7DFAE4DC" w14:textId="77777777" w:rsidR="00CE7496" w:rsidRPr="00065553" w:rsidRDefault="00000000" w:rsidP="0033248B">
            <w:pPr>
              <w:pStyle w:val="Heading1"/>
            </w:pPr>
            <w:sdt>
              <w:sdtPr>
                <w:id w:val="150179177"/>
                <w:placeholder>
                  <w:docPart w:val="0B7B27D832E44301B16AB83C86C68EEC"/>
                </w:placeholder>
                <w:temporary/>
                <w:showingPlcHdr/>
                <w15:appearance w15:val="hidden"/>
              </w:sdtPr>
              <w:sdtContent>
                <w:r w:rsidR="00CE7496" w:rsidRPr="0033248B">
                  <w:t>Education</w:t>
                </w:r>
              </w:sdtContent>
            </w:sdt>
          </w:p>
          <w:p w14:paraId="0EF10D46" w14:textId="7582C965" w:rsidR="00CE7496" w:rsidRDefault="00FD2D4C" w:rsidP="0033248B">
            <w:pPr>
              <w:pStyle w:val="Heading3"/>
            </w:pPr>
            <w:r>
              <w:t>Karpagam Institute of Technology.</w:t>
            </w:r>
          </w:p>
          <w:p w14:paraId="67944FE0" w14:textId="4E676D75" w:rsidR="00FD2D4C" w:rsidRDefault="00FD2D4C" w:rsidP="00FD2D4C">
            <w:r>
              <w:t>Coimbatore-641105</w:t>
            </w:r>
          </w:p>
          <w:p w14:paraId="37C454F7" w14:textId="7E3D6895" w:rsidR="00FD2D4C" w:rsidRPr="00FD2D4C" w:rsidRDefault="00FD2D4C" w:rsidP="00FD2D4C">
            <w:r>
              <w:t>Tamilnadu.</w:t>
            </w:r>
          </w:p>
          <w:p w14:paraId="76C8BCED" w14:textId="2642F58E" w:rsidR="00CE7496" w:rsidRPr="00FD2D4C" w:rsidRDefault="00FD2D4C" w:rsidP="00CE7496">
            <w:pPr>
              <w:pStyle w:val="Heading3"/>
            </w:pPr>
            <w:r>
              <w:t>Cgpa: 8.13</w:t>
            </w:r>
          </w:p>
          <w:p w14:paraId="0E04C5BD" w14:textId="77777777" w:rsidR="00CE7496" w:rsidRPr="00CE7496" w:rsidRDefault="00CE7496" w:rsidP="00CE7496"/>
          <w:p w14:paraId="68229E07" w14:textId="77777777" w:rsidR="00CE7496" w:rsidRPr="00065553" w:rsidRDefault="00000000" w:rsidP="00CE7496">
            <w:pPr>
              <w:pStyle w:val="Heading1"/>
            </w:pPr>
            <w:sdt>
              <w:sdtPr>
                <w:id w:val="572388028"/>
                <w:placeholder>
                  <w:docPart w:val="83685FCACBCF4DD5B0C84183A4A9511C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13155F7E" w14:textId="45DF7BD4" w:rsidR="00CE7496" w:rsidRDefault="00FD2D4C" w:rsidP="00CE7496">
            <w:r>
              <w:t>Cyber Security</w:t>
            </w:r>
          </w:p>
          <w:p w14:paraId="35FD1C4C" w14:textId="7CF17CD2" w:rsidR="00CE7496" w:rsidRDefault="00FD2D4C" w:rsidP="00CE7496">
            <w:r>
              <w:t>Bug Boun</w:t>
            </w:r>
            <w:r w:rsidR="003008DD">
              <w:t>t</w:t>
            </w:r>
            <w:r>
              <w:t>y</w:t>
            </w:r>
          </w:p>
          <w:p w14:paraId="0B43A3CA" w14:textId="71E7BCDC" w:rsidR="00FD2D4C" w:rsidRDefault="00FD2D4C" w:rsidP="00CE7496">
            <w:r>
              <w:t>V</w:t>
            </w:r>
            <w:r w:rsidRPr="00FD2D4C">
              <w:t>ulnerability</w:t>
            </w:r>
            <w:r>
              <w:t>Testing</w:t>
            </w:r>
          </w:p>
          <w:p w14:paraId="4A3359F0" w14:textId="26028802" w:rsidR="00CE7496" w:rsidRDefault="00FD2D4C" w:rsidP="00CE7496">
            <w:r>
              <w:t>Penetration Testing</w:t>
            </w:r>
          </w:p>
          <w:p w14:paraId="4DE99FCD" w14:textId="69C6DD9D" w:rsidR="00CE7496" w:rsidRDefault="00FD2D4C" w:rsidP="00CE7496">
            <w:r>
              <w:t>Application Security</w:t>
            </w:r>
          </w:p>
          <w:p w14:paraId="2253011F" w14:textId="389037C8" w:rsidR="00C35F25" w:rsidRDefault="00C35F25" w:rsidP="00CE7496">
            <w:r w:rsidRPr="00C35F25">
              <w:t>Reverse Engineering</w:t>
            </w:r>
          </w:p>
          <w:p w14:paraId="16A448E0" w14:textId="77777777" w:rsidR="00CE7496" w:rsidRDefault="00CE7496" w:rsidP="00CE7496"/>
          <w:p w14:paraId="378C8534" w14:textId="0B6D3752" w:rsidR="00CE7496" w:rsidRPr="00065553" w:rsidRDefault="00C35F25" w:rsidP="00CE7496">
            <w:pPr>
              <w:pStyle w:val="Heading1"/>
            </w:pPr>
            <w:r>
              <w:t>Soft &amp; Analytic skills</w:t>
            </w:r>
          </w:p>
          <w:p w14:paraId="24DEEED7" w14:textId="1E73658B" w:rsidR="00CE7496" w:rsidRDefault="00C35F25" w:rsidP="00CE7496">
            <w:r w:rsidRPr="00C35F25">
              <w:t>Critical Thinking</w:t>
            </w:r>
          </w:p>
          <w:p w14:paraId="177D6482" w14:textId="6FE6D5C9" w:rsidR="00CE7496" w:rsidRDefault="00C35F25" w:rsidP="00CE7496">
            <w:r w:rsidRPr="00C35F25">
              <w:t>Problem-Solving</w:t>
            </w:r>
            <w:r w:rsidR="00CE7496">
              <w:t xml:space="preserve"> </w:t>
            </w:r>
          </w:p>
          <w:p w14:paraId="40857DC2" w14:textId="4439F26B" w:rsidR="00CE7496" w:rsidRDefault="00C35F25" w:rsidP="00CE7496">
            <w:r w:rsidRPr="00C35F25">
              <w:t>Communication Skill</w:t>
            </w:r>
          </w:p>
          <w:p w14:paraId="47B10116" w14:textId="77777777" w:rsidR="00CE7496" w:rsidRDefault="00C35F25" w:rsidP="00CE7496">
            <w:r w:rsidRPr="00C35F25">
              <w:t>Teamwork</w:t>
            </w:r>
          </w:p>
          <w:p w14:paraId="3794BBBC" w14:textId="3272E4A2" w:rsidR="00C35F25" w:rsidRPr="00CE7496" w:rsidRDefault="00C35F25" w:rsidP="00CE7496">
            <w:r w:rsidRPr="00C35F25">
              <w:t>Scripting &amp; Automation</w:t>
            </w:r>
          </w:p>
        </w:tc>
        <w:tc>
          <w:tcPr>
            <w:tcW w:w="223" w:type="dxa"/>
            <w:tcBorders>
              <w:left w:val="single" w:sz="8" w:space="0" w:color="D8BCA4" w:themeColor="accent2" w:themeTint="99"/>
            </w:tcBorders>
          </w:tcPr>
          <w:p w14:paraId="585A527C" w14:textId="77777777" w:rsidR="00CE7496" w:rsidRDefault="00CE7496" w:rsidP="0033248B"/>
          <w:p w14:paraId="5D451869" w14:textId="77777777" w:rsidR="00C35F25" w:rsidRDefault="00C35F25" w:rsidP="0033248B"/>
          <w:p w14:paraId="5FF2E94C" w14:textId="77777777" w:rsidR="00C35F25" w:rsidRDefault="00C35F25" w:rsidP="0033248B"/>
        </w:tc>
        <w:tc>
          <w:tcPr>
            <w:tcW w:w="6449" w:type="dxa"/>
            <w:tcBorders>
              <w:top w:val="single" w:sz="8" w:space="0" w:color="D8BCA4" w:themeColor="accent2" w:themeTint="99"/>
            </w:tcBorders>
          </w:tcPr>
          <w:p w14:paraId="10379C33" w14:textId="13452BF7" w:rsidR="00C35F25" w:rsidRDefault="00C35F25" w:rsidP="00C35F25">
            <w:pPr>
              <w:pStyle w:val="Heading1"/>
            </w:pPr>
            <w:r>
              <w:t>Certificatio</w:t>
            </w:r>
            <w:r w:rsidR="001F66C8">
              <w:t>N</w:t>
            </w:r>
            <w:r>
              <w:t>s</w:t>
            </w:r>
          </w:p>
          <w:p w14:paraId="4C629E08" w14:textId="6F68625D" w:rsidR="00C35F25" w:rsidRDefault="00C35F25" w:rsidP="00C35F25">
            <w:r>
              <w:t>C</w:t>
            </w:r>
            <w:r w:rsidR="00DF7678">
              <w:t>isco</w:t>
            </w:r>
            <w:r>
              <w:t xml:space="preserve"> N</w:t>
            </w:r>
            <w:r w:rsidR="00DF7678">
              <w:t>etworking</w:t>
            </w:r>
            <w:r>
              <w:t xml:space="preserve"> A</w:t>
            </w:r>
            <w:r w:rsidR="00DF7678">
              <w:t>cademy</w:t>
            </w:r>
            <w:r>
              <w:t>-E</w:t>
            </w:r>
            <w:r w:rsidR="00DF7678">
              <w:t>thical</w:t>
            </w:r>
            <w:r>
              <w:t xml:space="preserve"> H</w:t>
            </w:r>
            <w:r w:rsidR="00DF7678">
              <w:t>acker</w:t>
            </w:r>
          </w:p>
          <w:p w14:paraId="61B5F297" w14:textId="4E27817E" w:rsidR="00C35F25" w:rsidRDefault="00C35F25" w:rsidP="00C35F25">
            <w:r>
              <w:t>N</w:t>
            </w:r>
            <w:r w:rsidR="00DF7678">
              <w:t>ovi Tech-Cyber Security</w:t>
            </w:r>
            <w:r>
              <w:t>(Course completed certificate)</w:t>
            </w:r>
          </w:p>
          <w:p w14:paraId="1D83601C" w14:textId="3147429D" w:rsidR="00C35F25" w:rsidRDefault="00C35F25" w:rsidP="00FE7FC4">
            <w:r>
              <w:t>P</w:t>
            </w:r>
            <w:r w:rsidR="00DF7678">
              <w:t xml:space="preserve">roblem </w:t>
            </w:r>
            <w:r>
              <w:t>S</w:t>
            </w:r>
            <w:r w:rsidR="00DF7678">
              <w:t>olving</w:t>
            </w:r>
            <w:r>
              <w:t>(Java)</w:t>
            </w:r>
          </w:p>
          <w:p w14:paraId="2EF6A086" w14:textId="77777777" w:rsidR="00FE7FC4" w:rsidRDefault="00FE7FC4" w:rsidP="00FE7FC4"/>
          <w:p w14:paraId="0F3981A2" w14:textId="2BF8E877" w:rsidR="00CE7496" w:rsidRDefault="00FE7FC4" w:rsidP="00E079EF">
            <w:pPr>
              <w:pStyle w:val="Heading1"/>
            </w:pPr>
            <w:r>
              <w:t>projects</w:t>
            </w:r>
          </w:p>
          <w:p w14:paraId="2C2EDD40" w14:textId="04BB6EE8" w:rsidR="00CE7496" w:rsidRDefault="00E079EF" w:rsidP="00A521DD">
            <w:r>
              <w:t>TOMY CRYPTO</w:t>
            </w:r>
            <w:r w:rsidRPr="00E079EF">
              <w:t>– Secure AES Encryption &amp; Decryption Web App</w:t>
            </w:r>
          </w:p>
          <w:p w14:paraId="3276E5DF" w14:textId="77777777" w:rsidR="00A521DD" w:rsidRPr="00A63F8D" w:rsidRDefault="00A521DD" w:rsidP="00A521DD"/>
          <w:p w14:paraId="01FB20AC" w14:textId="77777777" w:rsidR="00CE7496" w:rsidRDefault="00A521DD" w:rsidP="00A521DD">
            <w:r w:rsidRPr="00A521DD">
              <w:t>Developed "Tomy</w:t>
            </w:r>
            <w:r>
              <w:t xml:space="preserve"> </w:t>
            </w:r>
            <w:r w:rsidRPr="00A521DD">
              <w:t>Crypto," a Flask-based web app for AES-256 encryption/decryption of text and files with secure user login and history tracking. Implemented using Python, Flask, HTML/CSS, JavaScript, PyCryptodome, and SQLite, following cybersecurity best practices for data confidentiality and integrity.</w:t>
            </w:r>
          </w:p>
          <w:p w14:paraId="03FBF7E4" w14:textId="77777777" w:rsidR="00F45E89" w:rsidRDefault="00F45E89" w:rsidP="00A521DD"/>
          <w:p w14:paraId="3E0C8BBA" w14:textId="34A80944" w:rsidR="00F45E89" w:rsidRDefault="00F45E89" w:rsidP="00F45E89">
            <w:pPr>
              <w:pStyle w:val="Heading1"/>
            </w:pPr>
            <w:r>
              <w:t>Hands-on experience</w:t>
            </w:r>
          </w:p>
          <w:p w14:paraId="7AC1ED8C" w14:textId="77777777" w:rsidR="006D56B6" w:rsidRDefault="006D56B6" w:rsidP="006D56B6">
            <w:r>
              <w:t>Completed labs and rooms on TryHackMe, covering penetration</w:t>
            </w:r>
          </w:p>
          <w:p w14:paraId="21EBB5CE" w14:textId="77777777" w:rsidR="00F45E89" w:rsidRDefault="006D56B6" w:rsidP="006D56B6">
            <w:r>
              <w:t>testing, web security, and network security.</w:t>
            </w:r>
          </w:p>
          <w:p w14:paraId="2658D28F" w14:textId="77777777" w:rsidR="006D56B6" w:rsidRDefault="006D56B6" w:rsidP="006D56B6"/>
          <w:p w14:paraId="17A2F853" w14:textId="1E309859" w:rsidR="006D56B6" w:rsidRDefault="006D56B6" w:rsidP="006D56B6">
            <w:r>
              <w:t>Hands-on experience with PortSwigger  Academy, focusing on web application vulnerabilities like SQL Injection, XSS  and authentication</w:t>
            </w:r>
          </w:p>
          <w:p w14:paraId="5DADB527" w14:textId="1568CDF7" w:rsidR="006D56B6" w:rsidRDefault="006D56B6" w:rsidP="006D56B6">
            <w:r>
              <w:t>bypass.</w:t>
            </w:r>
          </w:p>
        </w:tc>
      </w:tr>
    </w:tbl>
    <w:p w14:paraId="129D737B" w14:textId="77777777" w:rsidR="004F03F5" w:rsidRPr="004F03F5" w:rsidRDefault="004F03F5" w:rsidP="0002353C"/>
    <w:sectPr w:rsidR="004F03F5" w:rsidRPr="004F03F5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09AC8" w14:textId="77777777" w:rsidR="00D06F9E" w:rsidRDefault="00D06F9E" w:rsidP="00F316AD">
      <w:r>
        <w:separator/>
      </w:r>
    </w:p>
  </w:endnote>
  <w:endnote w:type="continuationSeparator" w:id="0">
    <w:p w14:paraId="7EB5185C" w14:textId="77777777" w:rsidR="00D06F9E" w:rsidRDefault="00D06F9E" w:rsidP="00F316AD">
      <w:r>
        <w:continuationSeparator/>
      </w:r>
    </w:p>
  </w:endnote>
  <w:endnote w:type="continuationNotice" w:id="1">
    <w:p w14:paraId="013C6FE1" w14:textId="77777777" w:rsidR="00D06F9E" w:rsidRDefault="00D06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0F698" w14:textId="77777777" w:rsidR="00D06F9E" w:rsidRDefault="00D06F9E" w:rsidP="00F316AD">
      <w:r>
        <w:separator/>
      </w:r>
    </w:p>
  </w:footnote>
  <w:footnote w:type="continuationSeparator" w:id="0">
    <w:p w14:paraId="08605BF5" w14:textId="77777777" w:rsidR="00D06F9E" w:rsidRDefault="00D06F9E" w:rsidP="00F316AD">
      <w:r>
        <w:continuationSeparator/>
      </w:r>
    </w:p>
  </w:footnote>
  <w:footnote w:type="continuationNotice" w:id="1">
    <w:p w14:paraId="6E127070" w14:textId="77777777" w:rsidR="00D06F9E" w:rsidRDefault="00D06F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2"/>
  </w:num>
  <w:num w:numId="2" w16cid:durableId="422535719">
    <w:abstractNumId w:val="0"/>
  </w:num>
  <w:num w:numId="3" w16cid:durableId="181004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C"/>
    <w:rsid w:val="00000AEC"/>
    <w:rsid w:val="0002353C"/>
    <w:rsid w:val="000238CE"/>
    <w:rsid w:val="000453C1"/>
    <w:rsid w:val="00064602"/>
    <w:rsid w:val="00065553"/>
    <w:rsid w:val="000E1D44"/>
    <w:rsid w:val="00137C2D"/>
    <w:rsid w:val="0015252B"/>
    <w:rsid w:val="0016696C"/>
    <w:rsid w:val="001755F8"/>
    <w:rsid w:val="00186FDF"/>
    <w:rsid w:val="00194350"/>
    <w:rsid w:val="001A12C7"/>
    <w:rsid w:val="001A4DBF"/>
    <w:rsid w:val="001B744B"/>
    <w:rsid w:val="001C4A17"/>
    <w:rsid w:val="001F66C8"/>
    <w:rsid w:val="00200D8F"/>
    <w:rsid w:val="0020696E"/>
    <w:rsid w:val="00210701"/>
    <w:rsid w:val="002356A2"/>
    <w:rsid w:val="00260B1C"/>
    <w:rsid w:val="00271A16"/>
    <w:rsid w:val="002745A5"/>
    <w:rsid w:val="00280DBB"/>
    <w:rsid w:val="00294052"/>
    <w:rsid w:val="0029770D"/>
    <w:rsid w:val="002D12DA"/>
    <w:rsid w:val="002E654A"/>
    <w:rsid w:val="003008DD"/>
    <w:rsid w:val="003019B2"/>
    <w:rsid w:val="00311FD2"/>
    <w:rsid w:val="003220F2"/>
    <w:rsid w:val="0033248B"/>
    <w:rsid w:val="003334FA"/>
    <w:rsid w:val="0034688D"/>
    <w:rsid w:val="00366C2A"/>
    <w:rsid w:val="003A08F7"/>
    <w:rsid w:val="003B5C43"/>
    <w:rsid w:val="003E7565"/>
    <w:rsid w:val="003F2D42"/>
    <w:rsid w:val="0040233B"/>
    <w:rsid w:val="00446803"/>
    <w:rsid w:val="00471FD0"/>
    <w:rsid w:val="00480AEF"/>
    <w:rsid w:val="00481994"/>
    <w:rsid w:val="004B5F10"/>
    <w:rsid w:val="004B6808"/>
    <w:rsid w:val="004F03F5"/>
    <w:rsid w:val="004F531F"/>
    <w:rsid w:val="00511A6E"/>
    <w:rsid w:val="005630CF"/>
    <w:rsid w:val="0057534A"/>
    <w:rsid w:val="00597AD7"/>
    <w:rsid w:val="00605A5B"/>
    <w:rsid w:val="00611CD0"/>
    <w:rsid w:val="00647EE2"/>
    <w:rsid w:val="00692B82"/>
    <w:rsid w:val="006C60E6"/>
    <w:rsid w:val="006D56B6"/>
    <w:rsid w:val="006E70D3"/>
    <w:rsid w:val="007127A0"/>
    <w:rsid w:val="007302D3"/>
    <w:rsid w:val="00771CDB"/>
    <w:rsid w:val="007A3D57"/>
    <w:rsid w:val="007B0F94"/>
    <w:rsid w:val="007B3957"/>
    <w:rsid w:val="0084513D"/>
    <w:rsid w:val="0084569D"/>
    <w:rsid w:val="0084757D"/>
    <w:rsid w:val="00872A76"/>
    <w:rsid w:val="008A01CE"/>
    <w:rsid w:val="008B6E66"/>
    <w:rsid w:val="008C5144"/>
    <w:rsid w:val="008D0091"/>
    <w:rsid w:val="009079F3"/>
    <w:rsid w:val="00927425"/>
    <w:rsid w:val="009538EE"/>
    <w:rsid w:val="009A7E48"/>
    <w:rsid w:val="009C0059"/>
    <w:rsid w:val="009C0C11"/>
    <w:rsid w:val="009D1B58"/>
    <w:rsid w:val="009F6F67"/>
    <w:rsid w:val="00A005D6"/>
    <w:rsid w:val="00A03035"/>
    <w:rsid w:val="00A10C09"/>
    <w:rsid w:val="00A125E9"/>
    <w:rsid w:val="00A134EE"/>
    <w:rsid w:val="00A23870"/>
    <w:rsid w:val="00A24B78"/>
    <w:rsid w:val="00A521DD"/>
    <w:rsid w:val="00A63F8D"/>
    <w:rsid w:val="00A76A25"/>
    <w:rsid w:val="00A77921"/>
    <w:rsid w:val="00AA3EF7"/>
    <w:rsid w:val="00AC0430"/>
    <w:rsid w:val="00B471FA"/>
    <w:rsid w:val="00B575FB"/>
    <w:rsid w:val="00BF7B29"/>
    <w:rsid w:val="00C064CA"/>
    <w:rsid w:val="00C1095A"/>
    <w:rsid w:val="00C35F25"/>
    <w:rsid w:val="00C36587"/>
    <w:rsid w:val="00C55791"/>
    <w:rsid w:val="00C55D85"/>
    <w:rsid w:val="00CA2273"/>
    <w:rsid w:val="00CD008D"/>
    <w:rsid w:val="00CD50FD"/>
    <w:rsid w:val="00CD7F27"/>
    <w:rsid w:val="00CE2B1B"/>
    <w:rsid w:val="00CE4EAB"/>
    <w:rsid w:val="00CE7496"/>
    <w:rsid w:val="00CF1FD7"/>
    <w:rsid w:val="00D05DEF"/>
    <w:rsid w:val="00D06F9E"/>
    <w:rsid w:val="00D255E1"/>
    <w:rsid w:val="00D365FA"/>
    <w:rsid w:val="00D47124"/>
    <w:rsid w:val="00D53075"/>
    <w:rsid w:val="00D60579"/>
    <w:rsid w:val="00D834F0"/>
    <w:rsid w:val="00DC715A"/>
    <w:rsid w:val="00DD5D7B"/>
    <w:rsid w:val="00DE7CC5"/>
    <w:rsid w:val="00DF7678"/>
    <w:rsid w:val="00E04AF8"/>
    <w:rsid w:val="00E079EF"/>
    <w:rsid w:val="00E10F01"/>
    <w:rsid w:val="00E11608"/>
    <w:rsid w:val="00E61BAC"/>
    <w:rsid w:val="00E75166"/>
    <w:rsid w:val="00E842E3"/>
    <w:rsid w:val="00EB3739"/>
    <w:rsid w:val="00EE2991"/>
    <w:rsid w:val="00EE2BDB"/>
    <w:rsid w:val="00F012B4"/>
    <w:rsid w:val="00F316AD"/>
    <w:rsid w:val="00F42EBA"/>
    <w:rsid w:val="00F4501B"/>
    <w:rsid w:val="00F45E89"/>
    <w:rsid w:val="00F4615D"/>
    <w:rsid w:val="00F7416C"/>
    <w:rsid w:val="00F91E10"/>
    <w:rsid w:val="00FB34EE"/>
    <w:rsid w:val="00FC78EE"/>
    <w:rsid w:val="00FD2D4C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93E6"/>
  <w15:chartTrackingRefBased/>
  <w15:docId w15:val="{973C1BB5-FB93-4100-9D5E-2B43B97C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480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aishnavi-karmegam-21973426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armegamvaish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ukarmegam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6BD95A8E324B7EA5F920420F11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52084-2A52-412C-B176-5EABD957D96C}"/>
      </w:docPartPr>
      <w:docPartBody>
        <w:p w:rsidR="00DD2DE2" w:rsidRDefault="000F7F46">
          <w:pPr>
            <w:pStyle w:val="866BD95A8E324B7EA5F920420F11B8D7"/>
          </w:pPr>
          <w:r w:rsidRPr="00CE7496">
            <w:t>Contact</w:t>
          </w:r>
        </w:p>
      </w:docPartBody>
    </w:docPart>
    <w:docPart>
      <w:docPartPr>
        <w:name w:val="4129DE358CFE4EA1BE7262F1E2DCB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614D-25BE-4B2C-A966-7F5F3BB2CE8C}"/>
      </w:docPartPr>
      <w:docPartBody>
        <w:p w:rsidR="00DD2DE2" w:rsidRDefault="000F7F46">
          <w:pPr>
            <w:pStyle w:val="4129DE358CFE4EA1BE7262F1E2DCB40A"/>
          </w:pPr>
          <w:r w:rsidRPr="00A24B78">
            <w:t>Profile</w:t>
          </w:r>
        </w:p>
      </w:docPartBody>
    </w:docPart>
    <w:docPart>
      <w:docPartPr>
        <w:name w:val="0B7B27D832E44301B16AB83C86C68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897E-E31D-4747-8CF5-481ACC05AAE3}"/>
      </w:docPartPr>
      <w:docPartBody>
        <w:p w:rsidR="00DD2DE2" w:rsidRDefault="000F7F46">
          <w:pPr>
            <w:pStyle w:val="0B7B27D832E44301B16AB83C86C68EEC"/>
          </w:pPr>
          <w:r w:rsidRPr="0033248B">
            <w:t>Education</w:t>
          </w:r>
        </w:p>
      </w:docPartBody>
    </w:docPart>
    <w:docPart>
      <w:docPartPr>
        <w:name w:val="83685FCACBCF4DD5B0C84183A4A95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D645-16DE-42DB-A457-0DFC4107DAAB}"/>
      </w:docPartPr>
      <w:docPartBody>
        <w:p w:rsidR="00DD2DE2" w:rsidRDefault="000F7F46">
          <w:pPr>
            <w:pStyle w:val="83685FCACBCF4DD5B0C84183A4A9511C"/>
          </w:pPr>
          <w:r w:rsidRPr="00065553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E0"/>
    <w:rsid w:val="000F7F46"/>
    <w:rsid w:val="001A12C7"/>
    <w:rsid w:val="0048799E"/>
    <w:rsid w:val="004B6530"/>
    <w:rsid w:val="004B6808"/>
    <w:rsid w:val="00771CDB"/>
    <w:rsid w:val="009B4DE0"/>
    <w:rsid w:val="00D60579"/>
    <w:rsid w:val="00DD2DE2"/>
    <w:rsid w:val="00E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6BD95A8E324B7EA5F920420F11B8D7">
    <w:name w:val="866BD95A8E324B7EA5F920420F11B8D7"/>
  </w:style>
  <w:style w:type="paragraph" w:customStyle="1" w:styleId="4129DE358CFE4EA1BE7262F1E2DCB40A">
    <w:name w:val="4129DE358CFE4EA1BE7262F1E2DCB40A"/>
  </w:style>
  <w:style w:type="paragraph" w:customStyle="1" w:styleId="0B7B27D832E44301B16AB83C86C68EEC">
    <w:name w:val="0B7B27D832E44301B16AB83C86C68EEC"/>
  </w:style>
  <w:style w:type="paragraph" w:customStyle="1" w:styleId="83685FCACBCF4DD5B0C84183A4A9511C">
    <w:name w:val="83685FCACBCF4DD5B0C84183A4A951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2AC795-0D55-46D6-B1DB-773EC43F30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5C8826-FAE8-45D8-8293-DB168F65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5926A-D910-4AE1-BBC9-5115B8B5BB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AB396E-6226-4C7B-B1DD-E1047701B3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38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vaishukarmegam</dc:creator>
  <cp:keywords/>
  <dc:description/>
  <cp:lastModifiedBy>Vaishnavi Karmegam</cp:lastModifiedBy>
  <cp:revision>11</cp:revision>
  <dcterms:created xsi:type="dcterms:W3CDTF">2025-08-13T07:24:00Z</dcterms:created>
  <dcterms:modified xsi:type="dcterms:W3CDTF">2025-08-13T12:31:00Z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