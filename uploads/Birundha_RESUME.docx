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B2027"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30C4B4E4" wp14:editId="61FAF9ED">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A40905" w14:textId="77777777" w:rsidR="00F24842" w:rsidRDefault="00F24842" w:rsidP="00F248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4B4E4"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" fillcolor="#f2f2f2 [3052]" stroked="f" strokeweight="1pt">
                <v:textbox>
                  <w:txbxContent>
                    <w:p w14:paraId="5AA40905" w14:textId="77777777" w:rsidR="00F24842" w:rsidRDefault="00F24842" w:rsidP="00F24842">
                      <w:pPr>
                        <w:jc w:val="center"/>
                      </w:pPr>
                    </w:p>
                  </w:txbxContent>
                </v:textbox>
                <w10:wrap anchorx="page"/>
                <w10:anchorlock/>
              </v:rect>
            </w:pict>
          </mc:Fallback>
        </mc:AlternateContent>
      </w:r>
    </w:p>
    <w:tbl>
      <w:tblPr>
        <w:tblW w:w="11225" w:type="dxa"/>
        <w:tblInd w:w="450" w:type="dxa"/>
        <w:tblCellMar>
          <w:left w:w="0" w:type="dxa"/>
          <w:right w:w="0" w:type="dxa"/>
        </w:tblCellMar>
        <w:tblLook w:val="0600" w:firstRow="0" w:lastRow="0" w:firstColumn="0" w:lastColumn="0" w:noHBand="1" w:noVBand="1"/>
      </w:tblPr>
      <w:tblGrid>
        <w:gridCol w:w="510"/>
        <w:gridCol w:w="1949"/>
        <w:gridCol w:w="1821"/>
        <w:gridCol w:w="515"/>
        <w:gridCol w:w="1316"/>
        <w:gridCol w:w="432"/>
        <w:gridCol w:w="1478"/>
        <w:gridCol w:w="17"/>
        <w:gridCol w:w="2765"/>
        <w:gridCol w:w="422"/>
      </w:tblGrid>
      <w:tr w:rsidR="00F24842" w14:paraId="5E6A8459" w14:textId="77777777" w:rsidTr="004F0EFB">
        <w:tc>
          <w:tcPr>
            <w:tcW w:w="510" w:type="dxa"/>
          </w:tcPr>
          <w:p w14:paraId="514D39E1" w14:textId="77777777" w:rsidR="00166F4D" w:rsidRDefault="00166F4D" w:rsidP="000F44F8"/>
        </w:tc>
        <w:tc>
          <w:tcPr>
            <w:tcW w:w="10293" w:type="dxa"/>
            <w:gridSpan w:val="8"/>
          </w:tcPr>
          <w:p w14:paraId="1AB2520B" w14:textId="0A293066" w:rsidR="00166F4D" w:rsidRDefault="00956857" w:rsidP="000F44F8">
            <w:pPr>
              <w:pStyle w:val="Title"/>
            </w:pPr>
            <w:r>
              <w:t>Birundha K</w:t>
            </w:r>
          </w:p>
        </w:tc>
        <w:tc>
          <w:tcPr>
            <w:tcW w:w="422" w:type="dxa"/>
          </w:tcPr>
          <w:p w14:paraId="460239A7" w14:textId="77777777" w:rsidR="00166F4D" w:rsidRDefault="00166F4D" w:rsidP="000F44F8"/>
        </w:tc>
      </w:tr>
      <w:tr w:rsidR="004F0EFB" w14:paraId="6ACBDFAD" w14:textId="77777777" w:rsidTr="00653F6A">
        <w:tc>
          <w:tcPr>
            <w:tcW w:w="510" w:type="dxa"/>
          </w:tcPr>
          <w:p w14:paraId="37642B84" w14:textId="77777777" w:rsidR="00166F4D" w:rsidRDefault="00166F4D" w:rsidP="000F44F8"/>
        </w:tc>
        <w:tc>
          <w:tcPr>
            <w:tcW w:w="3770" w:type="dxa"/>
            <w:gridSpan w:val="2"/>
            <w:tcBorders>
              <w:bottom w:val="single" w:sz="4" w:space="0" w:color="auto"/>
            </w:tcBorders>
          </w:tcPr>
          <w:p w14:paraId="18E630FC" w14:textId="77777777" w:rsidR="00166F4D" w:rsidRDefault="00166F4D" w:rsidP="000F44F8"/>
        </w:tc>
        <w:tc>
          <w:tcPr>
            <w:tcW w:w="515" w:type="dxa"/>
            <w:tcBorders>
              <w:bottom w:val="single" w:sz="4" w:space="0" w:color="auto"/>
            </w:tcBorders>
          </w:tcPr>
          <w:p w14:paraId="51F1F8B4" w14:textId="77777777" w:rsidR="00166F4D" w:rsidRDefault="00166F4D" w:rsidP="000F44F8"/>
        </w:tc>
        <w:tc>
          <w:tcPr>
            <w:tcW w:w="3226" w:type="dxa"/>
            <w:gridSpan w:val="3"/>
            <w:tcBorders>
              <w:bottom w:val="single" w:sz="4" w:space="0" w:color="auto"/>
            </w:tcBorders>
          </w:tcPr>
          <w:p w14:paraId="4ADF0455" w14:textId="77777777" w:rsidR="00166F4D" w:rsidRDefault="00166F4D" w:rsidP="000F44F8"/>
        </w:tc>
        <w:tc>
          <w:tcPr>
            <w:tcW w:w="2782" w:type="dxa"/>
            <w:gridSpan w:val="2"/>
            <w:tcBorders>
              <w:bottom w:val="single" w:sz="4" w:space="0" w:color="auto"/>
            </w:tcBorders>
          </w:tcPr>
          <w:p w14:paraId="68B5FCC7" w14:textId="77777777" w:rsidR="00166F4D" w:rsidRDefault="00166F4D" w:rsidP="000F44F8"/>
        </w:tc>
        <w:tc>
          <w:tcPr>
            <w:tcW w:w="422" w:type="dxa"/>
          </w:tcPr>
          <w:p w14:paraId="28AF5E92" w14:textId="77777777" w:rsidR="00166F4D" w:rsidRDefault="00166F4D" w:rsidP="000F44F8"/>
        </w:tc>
      </w:tr>
      <w:tr w:rsidR="00F24842" w14:paraId="6F60CB6A" w14:textId="77777777" w:rsidTr="004F0EFB">
        <w:trPr>
          <w:trHeight w:val="665"/>
        </w:trPr>
        <w:tc>
          <w:tcPr>
            <w:tcW w:w="510" w:type="dxa"/>
          </w:tcPr>
          <w:p w14:paraId="2A50EB7B" w14:textId="77777777" w:rsidR="00166F4D" w:rsidRDefault="00166F4D" w:rsidP="000F44F8"/>
        </w:tc>
        <w:tc>
          <w:tcPr>
            <w:tcW w:w="10293" w:type="dxa"/>
            <w:gridSpan w:val="8"/>
            <w:tcBorders>
              <w:top w:val="single" w:sz="4" w:space="0" w:color="auto"/>
              <w:bottom w:val="single" w:sz="4" w:space="0" w:color="auto"/>
            </w:tcBorders>
            <w:vAlign w:val="center"/>
          </w:tcPr>
          <w:p w14:paraId="7D669C6E" w14:textId="53164AB6" w:rsidR="00166F4D" w:rsidRDefault="004F0EFB" w:rsidP="00F24842">
            <w:pPr>
              <w:pStyle w:val="Subtitle"/>
              <w:jc w:val="left"/>
            </w:pPr>
            <w:r>
              <w:t xml:space="preserve">                                    Cyber security analyze | full stack developer</w:t>
            </w:r>
          </w:p>
        </w:tc>
        <w:tc>
          <w:tcPr>
            <w:tcW w:w="422" w:type="dxa"/>
          </w:tcPr>
          <w:p w14:paraId="648C247D" w14:textId="77777777" w:rsidR="00166F4D" w:rsidRDefault="00166F4D" w:rsidP="000F44F8"/>
        </w:tc>
      </w:tr>
      <w:tr w:rsidR="004F0EFB" w14:paraId="7C7231C5" w14:textId="77777777" w:rsidTr="00653F6A">
        <w:trPr>
          <w:trHeight w:val="350"/>
        </w:trPr>
        <w:tc>
          <w:tcPr>
            <w:tcW w:w="510" w:type="dxa"/>
          </w:tcPr>
          <w:p w14:paraId="6F6892F2" w14:textId="77777777" w:rsidR="00166F4D" w:rsidRDefault="00166F4D" w:rsidP="000F44F8"/>
        </w:tc>
        <w:tc>
          <w:tcPr>
            <w:tcW w:w="3770" w:type="dxa"/>
            <w:gridSpan w:val="2"/>
            <w:tcBorders>
              <w:top w:val="single" w:sz="4" w:space="0" w:color="auto"/>
            </w:tcBorders>
          </w:tcPr>
          <w:p w14:paraId="19DA4E6B" w14:textId="77777777" w:rsidR="00166F4D" w:rsidRDefault="00166F4D" w:rsidP="000F44F8"/>
        </w:tc>
        <w:tc>
          <w:tcPr>
            <w:tcW w:w="515" w:type="dxa"/>
            <w:tcBorders>
              <w:top w:val="single" w:sz="4" w:space="0" w:color="auto"/>
            </w:tcBorders>
          </w:tcPr>
          <w:p w14:paraId="66FF2620" w14:textId="77777777" w:rsidR="00166F4D" w:rsidRDefault="00166F4D" w:rsidP="000F44F8"/>
        </w:tc>
        <w:tc>
          <w:tcPr>
            <w:tcW w:w="3226" w:type="dxa"/>
            <w:gridSpan w:val="3"/>
            <w:tcBorders>
              <w:top w:val="single" w:sz="4" w:space="0" w:color="auto"/>
            </w:tcBorders>
          </w:tcPr>
          <w:p w14:paraId="65668FDC" w14:textId="77777777" w:rsidR="00166F4D" w:rsidRDefault="00166F4D" w:rsidP="000F44F8"/>
        </w:tc>
        <w:tc>
          <w:tcPr>
            <w:tcW w:w="2782" w:type="dxa"/>
            <w:gridSpan w:val="2"/>
            <w:tcBorders>
              <w:top w:val="single" w:sz="4" w:space="0" w:color="auto"/>
            </w:tcBorders>
          </w:tcPr>
          <w:p w14:paraId="2AA9DCE4" w14:textId="77777777" w:rsidR="00166F4D" w:rsidRDefault="00166F4D" w:rsidP="000F44F8"/>
        </w:tc>
        <w:tc>
          <w:tcPr>
            <w:tcW w:w="422" w:type="dxa"/>
          </w:tcPr>
          <w:p w14:paraId="518BD4DE" w14:textId="77777777" w:rsidR="00166F4D" w:rsidRDefault="00166F4D" w:rsidP="000F44F8"/>
        </w:tc>
      </w:tr>
      <w:tr w:rsidR="004F0EFB" w14:paraId="0DB8AE9F" w14:textId="77777777" w:rsidTr="00653F6A">
        <w:trPr>
          <w:trHeight w:val="405"/>
        </w:trPr>
        <w:tc>
          <w:tcPr>
            <w:tcW w:w="510" w:type="dxa"/>
          </w:tcPr>
          <w:p w14:paraId="43EC4CB3" w14:textId="77777777" w:rsidR="00166F4D" w:rsidRDefault="00166F4D" w:rsidP="000F44F8"/>
        </w:tc>
        <w:tc>
          <w:tcPr>
            <w:tcW w:w="1949" w:type="dxa"/>
            <w:tcBorders>
              <w:bottom w:val="single" w:sz="4" w:space="0" w:color="auto"/>
            </w:tcBorders>
          </w:tcPr>
          <w:p w14:paraId="5B474BDD" w14:textId="77777777" w:rsidR="00166F4D" w:rsidRDefault="005C1F02" w:rsidP="000F44F8">
            <w:pPr>
              <w:pStyle w:val="Heading1"/>
            </w:pPr>
            <w:sdt>
              <w:sdtPr>
                <w:id w:val="63298779"/>
                <w:placeholder>
                  <w:docPart w:val="D243F4505E7D4757A8E8ED31607ECA90"/>
                </w:placeholder>
                <w:temporary/>
                <w:showingPlcHdr/>
                <w15:appearance w15:val="hidden"/>
              </w:sdtPr>
              <w:sdtEndPr/>
              <w:sdtContent>
                <w:r w:rsidR="00166F4D" w:rsidRPr="00173B36">
                  <w:t>CONTACT</w:t>
                </w:r>
              </w:sdtContent>
            </w:sdt>
          </w:p>
        </w:tc>
        <w:tc>
          <w:tcPr>
            <w:tcW w:w="1821" w:type="dxa"/>
          </w:tcPr>
          <w:p w14:paraId="59363925" w14:textId="77777777" w:rsidR="00166F4D" w:rsidRDefault="00166F4D" w:rsidP="000F44F8">
            <w:pPr>
              <w:pStyle w:val="Heading1"/>
            </w:pPr>
          </w:p>
        </w:tc>
        <w:tc>
          <w:tcPr>
            <w:tcW w:w="515" w:type="dxa"/>
          </w:tcPr>
          <w:p w14:paraId="103B34CF" w14:textId="77777777" w:rsidR="00166F4D" w:rsidRDefault="00166F4D" w:rsidP="000F44F8"/>
        </w:tc>
        <w:tc>
          <w:tcPr>
            <w:tcW w:w="1316" w:type="dxa"/>
            <w:tcBorders>
              <w:bottom w:val="single" w:sz="4" w:space="0" w:color="auto"/>
            </w:tcBorders>
          </w:tcPr>
          <w:p w14:paraId="4A65A00C" w14:textId="77777777" w:rsidR="00166F4D" w:rsidRDefault="005C1F02" w:rsidP="00166F4D">
            <w:pPr>
              <w:pStyle w:val="Heading1"/>
            </w:pPr>
            <w:sdt>
              <w:sdtPr>
                <w:id w:val="-447008296"/>
                <w:placeholder>
                  <w:docPart w:val="E52B2FC573264C43B1741C3DD0D0E7CF"/>
                </w:placeholder>
                <w:temporary/>
                <w:showingPlcHdr/>
                <w15:appearance w15:val="hidden"/>
              </w:sdtPr>
              <w:sdtEndPr/>
              <w:sdtContent>
                <w:r w:rsidR="00166F4D" w:rsidRPr="00173B36">
                  <w:t>PROFILE</w:t>
                </w:r>
              </w:sdtContent>
            </w:sdt>
          </w:p>
        </w:tc>
        <w:tc>
          <w:tcPr>
            <w:tcW w:w="1927" w:type="dxa"/>
            <w:gridSpan w:val="3"/>
          </w:tcPr>
          <w:p w14:paraId="37B9C4B3" w14:textId="77777777" w:rsidR="00166F4D" w:rsidRDefault="00166F4D" w:rsidP="00166F4D">
            <w:pPr>
              <w:pStyle w:val="Heading1"/>
            </w:pPr>
          </w:p>
        </w:tc>
        <w:tc>
          <w:tcPr>
            <w:tcW w:w="2765" w:type="dxa"/>
          </w:tcPr>
          <w:p w14:paraId="6CBBE6C9" w14:textId="77777777" w:rsidR="00166F4D" w:rsidRDefault="00166F4D" w:rsidP="000F44F8"/>
        </w:tc>
        <w:tc>
          <w:tcPr>
            <w:tcW w:w="422" w:type="dxa"/>
          </w:tcPr>
          <w:p w14:paraId="7F918C1A" w14:textId="77777777" w:rsidR="00166F4D" w:rsidRDefault="00166F4D" w:rsidP="000F44F8"/>
        </w:tc>
      </w:tr>
      <w:tr w:rsidR="004F0EFB" w14:paraId="77A751C1" w14:textId="77777777" w:rsidTr="00653F6A">
        <w:trPr>
          <w:trHeight w:val="3140"/>
        </w:trPr>
        <w:tc>
          <w:tcPr>
            <w:tcW w:w="510" w:type="dxa"/>
          </w:tcPr>
          <w:p w14:paraId="010FAFE8" w14:textId="5163A6F3" w:rsidR="00166F4D" w:rsidRDefault="00166F4D" w:rsidP="000F44F8"/>
        </w:tc>
        <w:tc>
          <w:tcPr>
            <w:tcW w:w="3770" w:type="dxa"/>
            <w:gridSpan w:val="2"/>
          </w:tcPr>
          <w:p w14:paraId="2EDB4B42" w14:textId="2B6E210D" w:rsidR="005C1F02" w:rsidRDefault="00F24842" w:rsidP="000F44F8">
            <w:pPr>
              <w:pStyle w:val="Heading2"/>
            </w:pPr>
            <w:r>
              <w:t xml:space="preserve"> </w:t>
            </w:r>
          </w:p>
          <w:p w14:paraId="51DBF5DA" w14:textId="60AD61C0" w:rsidR="00166F4D" w:rsidRDefault="005C1F02" w:rsidP="000F44F8">
            <w:pPr>
              <w:pStyle w:val="Heading2"/>
            </w:pPr>
            <w:r>
              <w:rPr>
                <w:noProof/>
              </w:rPr>
              <w:drawing>
                <wp:inline distT="0" distB="0" distL="0" distR="0" wp14:anchorId="0C230D9A" wp14:editId="768BF1DE">
                  <wp:extent cx="198120" cy="198120"/>
                  <wp:effectExtent l="0" t="0" r="0" b="0"/>
                  <wp:docPr id="1491045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t xml:space="preserve">  </w:t>
            </w:r>
            <w:proofErr w:type="gramStart"/>
            <w:r>
              <w:t>:-</w:t>
            </w:r>
            <w:proofErr w:type="gramEnd"/>
            <w:r w:rsidR="00F24842">
              <w:t>7010548475</w:t>
            </w:r>
          </w:p>
          <w:p w14:paraId="049BFB3C" w14:textId="77777777" w:rsidR="005C1F02" w:rsidRDefault="00F24842" w:rsidP="005C1F02">
            <w:r>
              <w:rPr>
                <w:noProof/>
              </w:rPr>
              <w:drawing>
                <wp:inline distT="0" distB="0" distL="0" distR="0" wp14:anchorId="624D824F" wp14:editId="20B049BC">
                  <wp:extent cx="239167" cy="251460"/>
                  <wp:effectExtent l="0" t="0" r="8890" b="0"/>
                  <wp:docPr id="2125163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49698" cy="262532"/>
                          </a:xfrm>
                          <a:prstGeom prst="rect">
                            <a:avLst/>
                          </a:prstGeom>
                          <a:noFill/>
                          <a:ln>
                            <a:noFill/>
                          </a:ln>
                        </pic:spPr>
                      </pic:pic>
                    </a:graphicData>
                  </a:graphic>
                </wp:inline>
              </w:drawing>
            </w:r>
          </w:p>
          <w:p w14:paraId="7E738A3A" w14:textId="3B5D6620" w:rsidR="00166F4D" w:rsidRDefault="005C1F02" w:rsidP="005C1F02">
            <w:hyperlink r:id="rId13" w:history="1">
              <w:r w:rsidRPr="0020443A">
                <w:rPr>
                  <w:rStyle w:val="Hyperlink"/>
                </w:rPr>
                <w:t>Birundhakausalya475@gmail.com</w:t>
              </w:r>
            </w:hyperlink>
          </w:p>
          <w:p w14:paraId="013CF914" w14:textId="38C1AF6B" w:rsidR="00166F4D" w:rsidRDefault="00F24842" w:rsidP="00F24842">
            <w:r>
              <w:rPr>
                <w:noProof/>
              </w:rPr>
              <w:drawing>
                <wp:inline distT="0" distB="0" distL="0" distR="0" wp14:anchorId="43A1002B" wp14:editId="417AD7A9">
                  <wp:extent cx="273942" cy="228600"/>
                  <wp:effectExtent l="0" t="0" r="0" b="0"/>
                  <wp:docPr id="1267147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603" cy="233324"/>
                          </a:xfrm>
                          <a:prstGeom prst="rect">
                            <a:avLst/>
                          </a:prstGeom>
                          <a:noFill/>
                          <a:ln>
                            <a:noFill/>
                          </a:ln>
                        </pic:spPr>
                      </pic:pic>
                    </a:graphicData>
                  </a:graphic>
                </wp:inline>
              </w:drawing>
            </w:r>
            <w:hyperlink r:id="rId15" w:history="1">
              <w:r w:rsidR="005C1F02" w:rsidRPr="0020443A">
                <w:rPr>
                  <w:rStyle w:val="Hyperlink"/>
                </w:rPr>
                <w:t>https://github.com/Birundhakausalya</w:t>
              </w:r>
            </w:hyperlink>
          </w:p>
          <w:p w14:paraId="742385D1" w14:textId="77777777" w:rsidR="00F24842" w:rsidRDefault="004F0EFB" w:rsidP="00F24842">
            <w:r>
              <w:rPr>
                <w:noProof/>
              </w:rPr>
              <w:drawing>
                <wp:inline distT="0" distB="0" distL="0" distR="0" wp14:anchorId="749C0CC3" wp14:editId="6915CA14">
                  <wp:extent cx="205740" cy="216315"/>
                  <wp:effectExtent l="0" t="0" r="3810" b="0"/>
                  <wp:docPr id="8219447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191" cy="220995"/>
                          </a:xfrm>
                          <a:prstGeom prst="rect">
                            <a:avLst/>
                          </a:prstGeom>
                          <a:noFill/>
                          <a:ln>
                            <a:noFill/>
                          </a:ln>
                        </pic:spPr>
                      </pic:pic>
                    </a:graphicData>
                  </a:graphic>
                </wp:inline>
              </w:drawing>
            </w:r>
            <w:r>
              <w:t xml:space="preserve">  </w:t>
            </w:r>
          </w:p>
          <w:p w14:paraId="0E136757" w14:textId="26E5181D" w:rsidR="004F0EFB" w:rsidRDefault="004F0EFB" w:rsidP="00F24842">
            <w:hyperlink r:id="rId17" w:history="1">
              <w:r w:rsidRPr="0020443A">
                <w:rPr>
                  <w:rStyle w:val="Hyperlink"/>
                </w:rPr>
                <w:t>https://www.linkedin.com/in/birundha-k-5061762a3/</w:t>
              </w:r>
            </w:hyperlink>
          </w:p>
          <w:p w14:paraId="318ADD2A" w14:textId="75AB739B" w:rsidR="004F0EFB" w:rsidRPr="00F24842" w:rsidRDefault="004F0EFB" w:rsidP="00F24842"/>
        </w:tc>
        <w:tc>
          <w:tcPr>
            <w:tcW w:w="515" w:type="dxa"/>
          </w:tcPr>
          <w:p w14:paraId="3753651B" w14:textId="77777777" w:rsidR="00166F4D" w:rsidRPr="00F24842" w:rsidRDefault="00166F4D" w:rsidP="000F44F8"/>
        </w:tc>
        <w:tc>
          <w:tcPr>
            <w:tcW w:w="6008" w:type="dxa"/>
            <w:gridSpan w:val="5"/>
          </w:tcPr>
          <w:p w14:paraId="580BA38E" w14:textId="77777777" w:rsidR="00166F4D" w:rsidRDefault="00F24842" w:rsidP="000F44F8">
            <w:r w:rsidRPr="00F24842">
              <w:t>Bachelor of Engineering in Computer Science with a focus on Cybersecurity. Quick at understanding new security concepts and technologies, with a solid grasp of network protocols, security principles, and the landscape of threats, vulnerabilities, and protection methods.</w:t>
            </w:r>
            <w:r w:rsidRPr="00F24842">
              <w:br/>
              <w:t>Hands-on experience in working with network security tools, firewalls, and penetration testing techniques.</w:t>
            </w:r>
            <w:r w:rsidRPr="00F24842">
              <w:br/>
              <w:t>Proficient in Full Stack Development, including frontend (HTML, CSS, JavaScript, React) and backend (Node.js, Express, Python, Java), along with database management (MySQL, MongoDB).</w:t>
            </w:r>
            <w:r w:rsidRPr="00F24842">
              <w:br/>
              <w:t>Skilled in Power BI for building interactive dashboards, data visualization, and deriving insights from large datasets.</w:t>
            </w:r>
          </w:p>
          <w:p w14:paraId="155A9647" w14:textId="3E8FF1DC" w:rsidR="00F24842" w:rsidRPr="00F24842" w:rsidRDefault="00F24842" w:rsidP="000F44F8"/>
        </w:tc>
        <w:tc>
          <w:tcPr>
            <w:tcW w:w="422" w:type="dxa"/>
          </w:tcPr>
          <w:p w14:paraId="4F43D09F" w14:textId="77777777" w:rsidR="00166F4D" w:rsidRDefault="00166F4D" w:rsidP="000F44F8"/>
        </w:tc>
      </w:tr>
      <w:tr w:rsidR="004F0EFB" w14:paraId="037E61AF" w14:textId="77777777" w:rsidTr="00653F6A">
        <w:trPr>
          <w:trHeight w:val="423"/>
        </w:trPr>
        <w:tc>
          <w:tcPr>
            <w:tcW w:w="510" w:type="dxa"/>
          </w:tcPr>
          <w:p w14:paraId="68F84BD4" w14:textId="77777777" w:rsidR="00166F4D" w:rsidRDefault="00166F4D" w:rsidP="000F44F8"/>
        </w:tc>
        <w:tc>
          <w:tcPr>
            <w:tcW w:w="1949" w:type="dxa"/>
            <w:tcBorders>
              <w:bottom w:val="single" w:sz="4" w:space="0" w:color="auto"/>
            </w:tcBorders>
          </w:tcPr>
          <w:p w14:paraId="1881E174" w14:textId="03F38C97" w:rsidR="00166F4D" w:rsidRDefault="005C1F02" w:rsidP="000F44F8">
            <w:pPr>
              <w:pStyle w:val="Heading1"/>
            </w:pPr>
            <w:sdt>
              <w:sdtPr>
                <w:id w:val="259270251"/>
                <w:placeholder>
                  <w:docPart w:val="53D2E790F78F495B979556B00E90D709"/>
                </w:placeholder>
                <w:temporary/>
                <w:showingPlcHdr/>
                <w15:appearance w15:val="hidden"/>
              </w:sdtPr>
              <w:sdtEndPr/>
              <w:sdtContent>
                <w:r w:rsidR="00166F4D" w:rsidRPr="00173B36">
                  <w:t>SKILLS</w:t>
                </w:r>
              </w:sdtContent>
            </w:sdt>
            <w:r w:rsidR="00166F4D">
              <w:t xml:space="preserve"> </w:t>
            </w:r>
          </w:p>
        </w:tc>
        <w:tc>
          <w:tcPr>
            <w:tcW w:w="1821" w:type="dxa"/>
          </w:tcPr>
          <w:p w14:paraId="49B2E606" w14:textId="77777777" w:rsidR="00166F4D" w:rsidRDefault="00166F4D" w:rsidP="000F44F8">
            <w:pPr>
              <w:pStyle w:val="Heading1"/>
            </w:pPr>
          </w:p>
        </w:tc>
        <w:tc>
          <w:tcPr>
            <w:tcW w:w="515" w:type="dxa"/>
          </w:tcPr>
          <w:p w14:paraId="6F2F4793" w14:textId="77777777" w:rsidR="00166F4D" w:rsidRDefault="00166F4D" w:rsidP="000F44F8"/>
        </w:tc>
        <w:tc>
          <w:tcPr>
            <w:tcW w:w="1748" w:type="dxa"/>
            <w:gridSpan w:val="2"/>
            <w:tcBorders>
              <w:bottom w:val="single" w:sz="4" w:space="0" w:color="auto"/>
            </w:tcBorders>
          </w:tcPr>
          <w:p w14:paraId="03D9B29D" w14:textId="799D31A3" w:rsidR="00166F4D" w:rsidRDefault="00956857" w:rsidP="00166F4D">
            <w:pPr>
              <w:pStyle w:val="Heading1"/>
            </w:pPr>
            <w:r>
              <w:t>PROJECT</w:t>
            </w:r>
            <w:r w:rsidR="00166F4D">
              <w:t xml:space="preserve"> </w:t>
            </w:r>
          </w:p>
        </w:tc>
        <w:tc>
          <w:tcPr>
            <w:tcW w:w="1495" w:type="dxa"/>
            <w:gridSpan w:val="2"/>
          </w:tcPr>
          <w:p w14:paraId="51A5ED34" w14:textId="77777777" w:rsidR="00166F4D" w:rsidRDefault="00166F4D" w:rsidP="00166F4D">
            <w:pPr>
              <w:pStyle w:val="Heading1"/>
            </w:pPr>
          </w:p>
        </w:tc>
        <w:tc>
          <w:tcPr>
            <w:tcW w:w="2765" w:type="dxa"/>
          </w:tcPr>
          <w:p w14:paraId="6589B842" w14:textId="77777777" w:rsidR="00166F4D" w:rsidRDefault="00166F4D" w:rsidP="000F44F8"/>
        </w:tc>
        <w:tc>
          <w:tcPr>
            <w:tcW w:w="422" w:type="dxa"/>
          </w:tcPr>
          <w:p w14:paraId="6F6EAA0B" w14:textId="77777777" w:rsidR="00166F4D" w:rsidRDefault="00166F4D" w:rsidP="000F44F8"/>
        </w:tc>
      </w:tr>
      <w:tr w:rsidR="004F0EFB" w14:paraId="3617EC60" w14:textId="77777777" w:rsidTr="00653F6A">
        <w:trPr>
          <w:trHeight w:val="2978"/>
        </w:trPr>
        <w:tc>
          <w:tcPr>
            <w:tcW w:w="510" w:type="dxa"/>
          </w:tcPr>
          <w:p w14:paraId="22762974" w14:textId="77777777" w:rsidR="00166F4D" w:rsidRDefault="00166F4D" w:rsidP="000F44F8"/>
        </w:tc>
        <w:tc>
          <w:tcPr>
            <w:tcW w:w="3770" w:type="dxa"/>
            <w:gridSpan w:val="2"/>
          </w:tcPr>
          <w:p w14:paraId="2A21076E" w14:textId="3484C594" w:rsidR="00166F4D" w:rsidRPr="00387FF0" w:rsidRDefault="00956857" w:rsidP="004F0EFB">
            <w:pPr>
              <w:pStyle w:val="Heading2"/>
              <w:numPr>
                <w:ilvl w:val="0"/>
                <w:numId w:val="7"/>
              </w:numPr>
            </w:pPr>
            <w:r>
              <w:t>JAVA</w:t>
            </w:r>
          </w:p>
          <w:p w14:paraId="5026DAF4" w14:textId="1C499213" w:rsidR="00166F4D" w:rsidRDefault="00956857" w:rsidP="004F0EFB">
            <w:pPr>
              <w:pStyle w:val="Heading2"/>
              <w:numPr>
                <w:ilvl w:val="0"/>
                <w:numId w:val="7"/>
              </w:numPr>
            </w:pPr>
            <w:r>
              <w:t>HTML</w:t>
            </w:r>
          </w:p>
          <w:p w14:paraId="7DAAB43A" w14:textId="4F8AD084" w:rsidR="00166F4D" w:rsidRDefault="00956857" w:rsidP="004F0EFB">
            <w:pPr>
              <w:pStyle w:val="Heading2"/>
              <w:numPr>
                <w:ilvl w:val="0"/>
                <w:numId w:val="7"/>
              </w:numPr>
            </w:pPr>
            <w:r>
              <w:t>CSS</w:t>
            </w:r>
          </w:p>
          <w:p w14:paraId="18D1235D" w14:textId="58CC9F53" w:rsidR="00166F4D" w:rsidRDefault="00956857" w:rsidP="004F0EFB">
            <w:pPr>
              <w:pStyle w:val="Heading2"/>
              <w:numPr>
                <w:ilvl w:val="0"/>
                <w:numId w:val="7"/>
              </w:numPr>
            </w:pPr>
            <w:r>
              <w:t>JAVASCRIPT</w:t>
            </w:r>
          </w:p>
          <w:p w14:paraId="2A4657DD" w14:textId="5F5FAD83" w:rsidR="00166F4D" w:rsidRDefault="00956857" w:rsidP="004F0EFB">
            <w:pPr>
              <w:pStyle w:val="Heading2"/>
              <w:numPr>
                <w:ilvl w:val="0"/>
                <w:numId w:val="7"/>
              </w:numPr>
            </w:pPr>
            <w:r>
              <w:t xml:space="preserve">POWER </w:t>
            </w:r>
            <w:proofErr w:type="gramStart"/>
            <w:r>
              <w:t>BI(</w:t>
            </w:r>
            <w:proofErr w:type="gramEnd"/>
            <w:r>
              <w:t>dashboard)</w:t>
            </w:r>
          </w:p>
          <w:p w14:paraId="47316869" w14:textId="77777777" w:rsidR="00166F4D" w:rsidRDefault="00956857" w:rsidP="004F0EFB">
            <w:pPr>
              <w:pStyle w:val="Heading2"/>
              <w:numPr>
                <w:ilvl w:val="0"/>
                <w:numId w:val="7"/>
              </w:numPr>
            </w:pPr>
            <w:r>
              <w:t>EXCEL</w:t>
            </w:r>
          </w:p>
          <w:p w14:paraId="67A59226" w14:textId="75B39CAF" w:rsidR="00956857" w:rsidRPr="00956857" w:rsidRDefault="00956857" w:rsidP="004F0EFB">
            <w:pPr>
              <w:pStyle w:val="ListParagraph"/>
              <w:numPr>
                <w:ilvl w:val="0"/>
                <w:numId w:val="7"/>
              </w:numPr>
            </w:pPr>
            <w:r>
              <w:t>CYBER SECURITY</w:t>
            </w:r>
          </w:p>
        </w:tc>
        <w:tc>
          <w:tcPr>
            <w:tcW w:w="515" w:type="dxa"/>
          </w:tcPr>
          <w:p w14:paraId="55E4A5FA" w14:textId="77777777" w:rsidR="00166F4D" w:rsidRDefault="00166F4D" w:rsidP="000F44F8"/>
        </w:tc>
        <w:tc>
          <w:tcPr>
            <w:tcW w:w="6008" w:type="dxa"/>
            <w:gridSpan w:val="5"/>
            <w:vMerge w:val="restart"/>
          </w:tcPr>
          <w:p w14:paraId="3FC0506C" w14:textId="06F0D0DB" w:rsidR="00166F4D" w:rsidRPr="00F24842" w:rsidRDefault="00956857" w:rsidP="00166F4D">
            <w:pPr>
              <w:pStyle w:val="Heading2"/>
            </w:pPr>
            <w:r w:rsidRPr="00F24842">
              <w:t>VIRTUAL HERBAL GARDEN</w:t>
            </w:r>
          </w:p>
          <w:p w14:paraId="4FDA0897" w14:textId="17850901" w:rsidR="00166F4D" w:rsidRPr="00653F6A" w:rsidRDefault="00956857" w:rsidP="00166F4D">
            <w:pPr>
              <w:pStyle w:val="Heading3"/>
              <w:rPr>
                <w:bCs/>
              </w:rPr>
            </w:pPr>
            <w:r w:rsidRPr="00653F6A">
              <w:rPr>
                <w:bCs/>
              </w:rPr>
              <w:t>2024-2025</w:t>
            </w:r>
          </w:p>
          <w:p w14:paraId="44804A87" w14:textId="193D082E" w:rsidR="00F24842" w:rsidRPr="00F24842" w:rsidRDefault="00F24842" w:rsidP="00F24842">
            <w:pPr>
              <w:pStyle w:val="Heading3"/>
              <w:rPr>
                <w:b w:val="0"/>
                <w:bCs/>
                <w:lang w:val="en-IN"/>
              </w:rPr>
            </w:pPr>
            <w:r w:rsidRPr="00F24842">
              <w:rPr>
                <w:b w:val="0"/>
                <w:bCs/>
                <w:lang w:val="en-IN"/>
              </w:rPr>
              <w:t>The Virtual Herbal Garden is an interactive 3D platform for exploring medicinal plants with AR/VR support.</w:t>
            </w:r>
            <w:r w:rsidRPr="00F24842">
              <w:rPr>
                <w:b w:val="0"/>
                <w:bCs/>
                <w:lang w:val="en-IN"/>
              </w:rPr>
              <w:br/>
              <w:t>It combines scientific data and traditional healing knowledge, offering multilingual access and AI-powered search.</w:t>
            </w:r>
            <w:r w:rsidR="004F0EFB">
              <w:rPr>
                <w:b w:val="0"/>
                <w:bCs/>
                <w:lang w:val="en-IN"/>
              </w:rPr>
              <w:t xml:space="preserve"> </w:t>
            </w:r>
            <w:r w:rsidRPr="00F24842">
              <w:rPr>
                <w:b w:val="0"/>
                <w:bCs/>
                <w:lang w:val="en-IN"/>
              </w:rPr>
              <w:t>Users can view cross-sections, simulate plant growth, and explore real-time data interactively.</w:t>
            </w:r>
            <w:r w:rsidRPr="00F24842">
              <w:rPr>
                <w:b w:val="0"/>
                <w:bCs/>
                <w:lang w:val="en-IN"/>
              </w:rPr>
              <w:br/>
              <w:t>Machine Learning provides personalized plant recommendations based on user needs.</w:t>
            </w:r>
            <w:r w:rsidRPr="00F24842">
              <w:rPr>
                <w:b w:val="0"/>
                <w:bCs/>
                <w:lang w:val="en-IN"/>
              </w:rPr>
              <w:br/>
              <w:t>Accessible via web, mobile, and VR, it serves researchers, herbalists, and medical professionals alike.</w:t>
            </w:r>
          </w:p>
          <w:p w14:paraId="7A885C06" w14:textId="3D7C4AE8" w:rsidR="00166F4D" w:rsidRPr="00F24842" w:rsidRDefault="00166F4D" w:rsidP="00166F4D"/>
          <w:p w14:paraId="5C3F43D8" w14:textId="77777777" w:rsidR="00166F4D" w:rsidRPr="00F24842" w:rsidRDefault="00166F4D" w:rsidP="00166F4D"/>
          <w:p w14:paraId="20EE3802" w14:textId="77777777" w:rsidR="004F0EFB" w:rsidRDefault="004F0EFB" w:rsidP="00166F4D"/>
          <w:p w14:paraId="664610C4" w14:textId="582D2448" w:rsidR="004F0EFB" w:rsidRPr="00F24842" w:rsidRDefault="004F0EFB" w:rsidP="00166F4D"/>
        </w:tc>
        <w:tc>
          <w:tcPr>
            <w:tcW w:w="422" w:type="dxa"/>
          </w:tcPr>
          <w:p w14:paraId="28FE127C" w14:textId="77777777" w:rsidR="00166F4D" w:rsidRDefault="00166F4D" w:rsidP="000F44F8"/>
        </w:tc>
      </w:tr>
      <w:tr w:rsidR="004F0EFB" w14:paraId="04FEB6BE" w14:textId="77777777" w:rsidTr="00653F6A">
        <w:trPr>
          <w:trHeight w:val="423"/>
        </w:trPr>
        <w:tc>
          <w:tcPr>
            <w:tcW w:w="510" w:type="dxa"/>
          </w:tcPr>
          <w:p w14:paraId="4ED3E3BC" w14:textId="77777777" w:rsidR="00166F4D" w:rsidRDefault="00166F4D" w:rsidP="000F44F8"/>
        </w:tc>
        <w:tc>
          <w:tcPr>
            <w:tcW w:w="1949" w:type="dxa"/>
            <w:tcBorders>
              <w:bottom w:val="single" w:sz="4" w:space="0" w:color="auto"/>
            </w:tcBorders>
          </w:tcPr>
          <w:p w14:paraId="31D47A5D" w14:textId="77777777" w:rsidR="00166F4D" w:rsidRDefault="005C1F02" w:rsidP="000F44F8">
            <w:pPr>
              <w:pStyle w:val="Heading1"/>
            </w:pPr>
            <w:sdt>
              <w:sdtPr>
                <w:id w:val="1072317644"/>
                <w:placeholder>
                  <w:docPart w:val="D91DA84C07DB4BCCB29BBDC299DF7317"/>
                </w:placeholder>
                <w:temporary/>
                <w:showingPlcHdr/>
                <w15:appearance w15:val="hidden"/>
              </w:sdtPr>
              <w:sdtEndPr/>
              <w:sdtContent>
                <w:r w:rsidR="00166F4D" w:rsidRPr="00173B36">
                  <w:t>EDUCATION</w:t>
                </w:r>
              </w:sdtContent>
            </w:sdt>
          </w:p>
        </w:tc>
        <w:tc>
          <w:tcPr>
            <w:tcW w:w="1821" w:type="dxa"/>
          </w:tcPr>
          <w:p w14:paraId="3F671E2C" w14:textId="77777777" w:rsidR="00166F4D" w:rsidRDefault="00166F4D" w:rsidP="000F44F8">
            <w:pPr>
              <w:pStyle w:val="Heading1"/>
            </w:pPr>
          </w:p>
        </w:tc>
        <w:tc>
          <w:tcPr>
            <w:tcW w:w="515" w:type="dxa"/>
          </w:tcPr>
          <w:p w14:paraId="71FD5666" w14:textId="77777777" w:rsidR="00166F4D" w:rsidRDefault="00166F4D" w:rsidP="000F44F8"/>
        </w:tc>
        <w:tc>
          <w:tcPr>
            <w:tcW w:w="6008" w:type="dxa"/>
            <w:gridSpan w:val="5"/>
            <w:vMerge/>
          </w:tcPr>
          <w:p w14:paraId="1EE86DC9" w14:textId="77777777" w:rsidR="00166F4D" w:rsidRDefault="00166F4D" w:rsidP="000F44F8"/>
        </w:tc>
        <w:tc>
          <w:tcPr>
            <w:tcW w:w="422" w:type="dxa"/>
          </w:tcPr>
          <w:p w14:paraId="55C86CB1" w14:textId="77777777" w:rsidR="00166F4D" w:rsidRDefault="00166F4D" w:rsidP="000F44F8"/>
        </w:tc>
      </w:tr>
      <w:tr w:rsidR="004F0EFB" w14:paraId="76C0C287" w14:textId="77777777" w:rsidTr="00653F6A">
        <w:trPr>
          <w:trHeight w:val="423"/>
        </w:trPr>
        <w:tc>
          <w:tcPr>
            <w:tcW w:w="510" w:type="dxa"/>
          </w:tcPr>
          <w:p w14:paraId="3AB554D7" w14:textId="77777777" w:rsidR="00166F4D" w:rsidRDefault="00166F4D" w:rsidP="000F44F8"/>
        </w:tc>
        <w:tc>
          <w:tcPr>
            <w:tcW w:w="3770" w:type="dxa"/>
            <w:gridSpan w:val="2"/>
          </w:tcPr>
          <w:p w14:paraId="2203BA1F" w14:textId="17091259" w:rsidR="00166F4D" w:rsidRDefault="00956857" w:rsidP="00653F6A">
            <w:pPr>
              <w:pStyle w:val="Heading2"/>
              <w:numPr>
                <w:ilvl w:val="0"/>
                <w:numId w:val="8"/>
              </w:numPr>
            </w:pPr>
            <w:r>
              <w:t>BE-COMPUTER SCIENCE AND TECHNOLOGY</w:t>
            </w:r>
          </w:p>
          <w:p w14:paraId="08998FC7" w14:textId="41317892" w:rsidR="00956857" w:rsidRDefault="00956857" w:rsidP="00653F6A">
            <w:pPr>
              <w:pStyle w:val="ListParagraph"/>
              <w:numPr>
                <w:ilvl w:val="0"/>
                <w:numId w:val="8"/>
              </w:numPr>
            </w:pPr>
            <w:r>
              <w:t>CGPA-7.5</w:t>
            </w:r>
          </w:p>
          <w:p w14:paraId="5B057CD9" w14:textId="707FA89C" w:rsidR="00956857" w:rsidRPr="00956857" w:rsidRDefault="00956857" w:rsidP="00653F6A">
            <w:pPr>
              <w:pStyle w:val="ListParagraph"/>
              <w:numPr>
                <w:ilvl w:val="0"/>
                <w:numId w:val="8"/>
              </w:numPr>
            </w:pPr>
            <w:r>
              <w:t>KARPAGAM INSTITUTE OF TECHNOLOGY.</w:t>
            </w:r>
          </w:p>
          <w:p w14:paraId="0407FE99" w14:textId="77777777" w:rsidR="00166F4D" w:rsidRPr="0036697C" w:rsidRDefault="00166F4D" w:rsidP="00166F4D"/>
          <w:p w14:paraId="7EDF8406" w14:textId="054984FE" w:rsidR="00166F4D" w:rsidRDefault="00956857" w:rsidP="00653F6A">
            <w:pPr>
              <w:pStyle w:val="ListParagraph"/>
              <w:numPr>
                <w:ilvl w:val="0"/>
                <w:numId w:val="8"/>
              </w:numPr>
            </w:pPr>
            <w:r>
              <w:t>KURINIJI SENIOR SECONDARY SCHOOL(CBSE).</w:t>
            </w:r>
          </w:p>
          <w:p w14:paraId="7588BD33" w14:textId="036B12D9" w:rsidR="00956857" w:rsidRDefault="00956857" w:rsidP="00653F6A">
            <w:pPr>
              <w:pStyle w:val="ListParagraph"/>
              <w:numPr>
                <w:ilvl w:val="0"/>
                <w:numId w:val="8"/>
              </w:numPr>
            </w:pPr>
            <w:r>
              <w:t>12</w:t>
            </w:r>
            <w:r w:rsidRPr="00653F6A">
              <w:rPr>
                <w:vertAlign w:val="superscript"/>
              </w:rPr>
              <w:t>TH</w:t>
            </w:r>
            <w:r>
              <w:t>-PERCENTAGE-59%</w:t>
            </w:r>
          </w:p>
          <w:p w14:paraId="0E339F5B" w14:textId="4BBD0DA7" w:rsidR="00956857" w:rsidRDefault="00956857" w:rsidP="00653F6A">
            <w:pPr>
              <w:pStyle w:val="ListParagraph"/>
              <w:numPr>
                <w:ilvl w:val="0"/>
                <w:numId w:val="8"/>
              </w:numPr>
            </w:pPr>
            <w:r>
              <w:t>10</w:t>
            </w:r>
            <w:r w:rsidRPr="00653F6A">
              <w:rPr>
                <w:vertAlign w:val="superscript"/>
              </w:rPr>
              <w:t>TH</w:t>
            </w:r>
            <w:r>
              <w:t>-PERCENTAGE-65.6%</w:t>
            </w:r>
          </w:p>
          <w:p w14:paraId="597E7F06" w14:textId="01968ED6" w:rsidR="00956857" w:rsidRDefault="00956857" w:rsidP="00E07B9E"/>
        </w:tc>
        <w:tc>
          <w:tcPr>
            <w:tcW w:w="515" w:type="dxa"/>
          </w:tcPr>
          <w:p w14:paraId="64DBEEC8" w14:textId="77777777" w:rsidR="00166F4D" w:rsidRDefault="00166F4D" w:rsidP="000F44F8"/>
        </w:tc>
        <w:tc>
          <w:tcPr>
            <w:tcW w:w="6008" w:type="dxa"/>
            <w:gridSpan w:val="5"/>
            <w:vMerge/>
          </w:tcPr>
          <w:p w14:paraId="6464542F" w14:textId="77777777" w:rsidR="00166F4D" w:rsidRDefault="00166F4D" w:rsidP="000F44F8"/>
        </w:tc>
        <w:tc>
          <w:tcPr>
            <w:tcW w:w="422" w:type="dxa"/>
          </w:tcPr>
          <w:p w14:paraId="77FE6DA1" w14:textId="77777777" w:rsidR="00166F4D" w:rsidRDefault="00166F4D" w:rsidP="000F44F8"/>
        </w:tc>
      </w:tr>
    </w:tbl>
    <w:p w14:paraId="308D9400" w14:textId="214DE04A" w:rsidR="004F0EFB" w:rsidRPr="00173B36" w:rsidRDefault="004F0EFB" w:rsidP="004F0EFB">
      <w:pPr>
        <w:ind w:firstLine="708"/>
      </w:pPr>
      <w:r>
        <w:tab/>
      </w:r>
    </w:p>
    <w:tbl>
      <w:tblPr>
        <w:tblW w:w="0" w:type="auto"/>
        <w:tblInd w:w="796" w:type="dxa"/>
        <w:tblCellMar>
          <w:left w:w="0" w:type="dxa"/>
          <w:right w:w="0" w:type="dxa"/>
        </w:tblCellMar>
        <w:tblLook w:val="0600" w:firstRow="0" w:lastRow="0" w:firstColumn="0" w:lastColumn="0" w:noHBand="1" w:noVBand="1"/>
      </w:tblPr>
      <w:tblGrid>
        <w:gridCol w:w="10876"/>
      </w:tblGrid>
      <w:tr w:rsidR="004F0EFB" w14:paraId="769F36EA" w14:textId="77777777" w:rsidTr="00653F6A">
        <w:trPr>
          <w:trHeight w:val="408"/>
        </w:trPr>
        <w:tc>
          <w:tcPr>
            <w:tcW w:w="10876" w:type="dxa"/>
            <w:tcBorders>
              <w:bottom w:val="single" w:sz="4" w:space="0" w:color="auto"/>
            </w:tcBorders>
          </w:tcPr>
          <w:p w14:paraId="4176CD8B" w14:textId="77777777" w:rsidR="00653F6A" w:rsidRDefault="00653F6A" w:rsidP="00C11210">
            <w:pPr>
              <w:pStyle w:val="Heading1"/>
            </w:pPr>
          </w:p>
          <w:p w14:paraId="021DBEB3" w14:textId="77777777" w:rsidR="00653F6A" w:rsidRDefault="00653F6A" w:rsidP="00C11210">
            <w:pPr>
              <w:pStyle w:val="Heading1"/>
            </w:pPr>
          </w:p>
          <w:p w14:paraId="65C80C8D" w14:textId="11BC8635" w:rsidR="00653F6A" w:rsidRDefault="00653F6A" w:rsidP="00653F6A">
            <w:pPr>
              <w:pStyle w:val="Heading1"/>
              <w:rPr>
                <w:b w:val="0"/>
                <w:bCs/>
              </w:rPr>
            </w:pPr>
            <w:r w:rsidRPr="00653F6A">
              <w:rPr>
                <w:b w:val="0"/>
                <w:bCs/>
              </w:rPr>
              <w:t>QUICK FUEL</w:t>
            </w:r>
            <w:r>
              <w:rPr>
                <w:b w:val="0"/>
                <w:bCs/>
              </w:rPr>
              <w:t>(IDEA)</w:t>
            </w:r>
          </w:p>
          <w:p w14:paraId="435A1EF7" w14:textId="77777777" w:rsidR="00653F6A" w:rsidRPr="00653F6A" w:rsidRDefault="00653F6A" w:rsidP="00653F6A">
            <w:pPr>
              <w:rPr>
                <w:b/>
                <w:bCs/>
              </w:rPr>
            </w:pPr>
            <w:r w:rsidRPr="00653F6A">
              <w:rPr>
                <w:b/>
                <w:bCs/>
              </w:rPr>
              <w:t>2024-2025</w:t>
            </w:r>
          </w:p>
          <w:p w14:paraId="26A1C1DC" w14:textId="5278C7A8" w:rsidR="00653F6A" w:rsidRPr="00653F6A" w:rsidRDefault="00653F6A" w:rsidP="00653F6A">
            <w:r w:rsidRPr="00653F6A">
              <w:t>Quick Fuel is a real-time mobile application designed to help users quickly locate and book nearby fuel stations. The app features GPS-based tracking using the Google Maps API, along with secure authentication powered by Firebase. It includes seamless payment integration through Razor</w:t>
            </w:r>
            <w:r w:rsidR="005C1F02">
              <w:t xml:space="preserve"> </w:t>
            </w:r>
            <w:r w:rsidRPr="00653F6A">
              <w:t>pay or Stripe, ensuring a smooth and safe transaction experience. Built using Flutter or React Native for the frontend and Node.js or Python for the backend, the system utilizes Firebase or MySQL for efficient data storage and management. This solution aims to enhance convenience for users while ensuring secure, real-time fuel station access.</w:t>
            </w:r>
          </w:p>
          <w:p w14:paraId="0D05DBB8" w14:textId="77777777" w:rsidR="00653F6A" w:rsidRPr="00653F6A" w:rsidRDefault="00653F6A" w:rsidP="00653F6A"/>
          <w:p w14:paraId="2C8FCC30" w14:textId="77777777" w:rsidR="00653F6A" w:rsidRPr="00653F6A" w:rsidRDefault="00653F6A" w:rsidP="00C11210">
            <w:pPr>
              <w:pStyle w:val="Heading1"/>
              <w:rPr>
                <w:b w:val="0"/>
                <w:bCs/>
              </w:rPr>
            </w:pPr>
          </w:p>
          <w:p w14:paraId="19980888" w14:textId="77777777" w:rsidR="00653F6A" w:rsidRPr="00653F6A" w:rsidRDefault="00653F6A" w:rsidP="00653F6A">
            <w:pPr>
              <w:pStyle w:val="Heading1"/>
              <w:rPr>
                <w:b w:val="0"/>
                <w:bCs/>
                <w:lang w:val="en-IN"/>
              </w:rPr>
            </w:pPr>
            <w:r w:rsidRPr="00653F6A">
              <w:rPr>
                <w:b w:val="0"/>
                <w:bCs/>
                <w:lang w:val="en-IN"/>
              </w:rPr>
              <w:t xml:space="preserve">MindMaze – Quiz &amp; Treasure Hunt Game(Completed) </w:t>
            </w:r>
          </w:p>
          <w:p w14:paraId="000781E8" w14:textId="7D04087B" w:rsidR="00653F6A" w:rsidRDefault="00653F6A" w:rsidP="00C11210">
            <w:pPr>
              <w:pStyle w:val="Heading1"/>
            </w:pPr>
            <w:r>
              <w:t>2024-2024</w:t>
            </w:r>
          </w:p>
          <w:p w14:paraId="5392C669" w14:textId="77777777" w:rsidR="00653F6A" w:rsidRDefault="00653F6A" w:rsidP="00C11210">
            <w:pPr>
              <w:pStyle w:val="Heading1"/>
            </w:pPr>
          </w:p>
          <w:p w14:paraId="69E14C67" w14:textId="1B4DA0B4" w:rsidR="00653F6A" w:rsidRDefault="00653F6A" w:rsidP="00C11210">
            <w:pPr>
              <w:pStyle w:val="Heading1"/>
            </w:pPr>
            <w:hyperlink r:id="rId18" w:history="1">
              <w:r w:rsidRPr="0020443A">
                <w:rPr>
                  <w:rStyle w:val="Hyperlink"/>
                </w:rPr>
                <w:t>https://scratch.mit.edu/projects/986041911/</w:t>
              </w:r>
            </w:hyperlink>
          </w:p>
          <w:p w14:paraId="1C130FBD" w14:textId="224F89EC" w:rsidR="00653F6A" w:rsidRPr="00653F6A" w:rsidRDefault="00653F6A" w:rsidP="00653F6A">
            <w:r>
              <w:t xml:space="preserve"> </w:t>
            </w:r>
          </w:p>
          <w:p w14:paraId="59B9B7BC" w14:textId="606AE86B" w:rsidR="00653F6A" w:rsidRPr="00653F6A" w:rsidRDefault="00653F6A" w:rsidP="00653F6A">
            <w:pPr>
              <w:rPr>
                <w:lang w:val="en-IN"/>
              </w:rPr>
            </w:pPr>
            <w:r w:rsidRPr="00653F6A">
              <w:rPr>
                <w:lang w:val="en-IN"/>
              </w:rPr>
              <w:t>Developed an interactive 7-level quiz and treasure hunt game called Mind</w:t>
            </w:r>
            <w:r>
              <w:rPr>
                <w:lang w:val="en-IN"/>
              </w:rPr>
              <w:t xml:space="preserve"> </w:t>
            </w:r>
            <w:r w:rsidRPr="00653F6A">
              <w:rPr>
                <w:lang w:val="en-IN"/>
              </w:rPr>
              <w:t>Maze, combining educational elements with entertainment. The game challenges players with questions at each stage, requiring correct answers to progress through increasingly complex levels. Designed the logic in Python and integrated Scratch for visual storytelling and animation to enhance user engagement. Implemented features such as score tracking, level unlocking, and interactive puzzles to promote logical thinking and problem-</w:t>
            </w:r>
            <w:proofErr w:type="gramStart"/>
            <w:r w:rsidRPr="00653F6A">
              <w:rPr>
                <w:lang w:val="en-IN"/>
              </w:rPr>
              <w:t>solving .</w:t>
            </w:r>
            <w:proofErr w:type="gramEnd"/>
            <w:r w:rsidRPr="00653F6A">
              <w:rPr>
                <w:lang w:val="en-IN"/>
              </w:rPr>
              <w:t xml:space="preserve"> </w:t>
            </w:r>
          </w:p>
          <w:p w14:paraId="5615FBD3" w14:textId="77777777" w:rsidR="00653F6A" w:rsidRPr="00653F6A" w:rsidRDefault="00653F6A" w:rsidP="00653F6A"/>
          <w:p w14:paraId="2BEAA983" w14:textId="77777777" w:rsidR="00653F6A" w:rsidRPr="00653F6A" w:rsidRDefault="00653F6A" w:rsidP="00653F6A">
            <w:pPr>
              <w:pStyle w:val="Heading1"/>
              <w:rPr>
                <w:b w:val="0"/>
                <w:bCs/>
                <w:lang w:val="en-IN"/>
              </w:rPr>
            </w:pPr>
          </w:p>
          <w:p w14:paraId="6475DFC1" w14:textId="54348DB2" w:rsidR="00653F6A" w:rsidRPr="00653F6A" w:rsidRDefault="00653F6A" w:rsidP="00653F6A">
            <w:pPr>
              <w:pStyle w:val="Heading1"/>
              <w:rPr>
                <w:b w:val="0"/>
                <w:bCs/>
                <w:lang w:val="en-IN"/>
              </w:rPr>
            </w:pPr>
            <w:r w:rsidRPr="00653F6A">
              <w:rPr>
                <w:b w:val="0"/>
                <w:bCs/>
                <w:lang w:val="en-IN"/>
              </w:rPr>
              <w:t xml:space="preserve">ABC </w:t>
            </w:r>
            <w:proofErr w:type="gramStart"/>
            <w:r w:rsidRPr="00653F6A">
              <w:rPr>
                <w:b w:val="0"/>
                <w:bCs/>
                <w:lang w:val="en-IN"/>
              </w:rPr>
              <w:t>Students</w:t>
            </w:r>
            <w:proofErr w:type="gramEnd"/>
            <w:r w:rsidRPr="00653F6A">
              <w:rPr>
                <w:b w:val="0"/>
                <w:bCs/>
                <w:lang w:val="en-IN"/>
              </w:rPr>
              <w:t xml:space="preserve"> Dataset Analysis using Power BI </w:t>
            </w:r>
          </w:p>
          <w:p w14:paraId="556FC167" w14:textId="3D5B4115" w:rsidR="00653F6A" w:rsidRDefault="00653F6A" w:rsidP="00C11210">
            <w:pPr>
              <w:pStyle w:val="Heading1"/>
            </w:pPr>
            <w:r>
              <w:t>2025-2025</w:t>
            </w:r>
          </w:p>
          <w:p w14:paraId="023BC12F" w14:textId="7E905504" w:rsidR="00653F6A" w:rsidRPr="00653F6A" w:rsidRDefault="00653F6A" w:rsidP="00653F6A">
            <w:pPr>
              <w:rPr>
                <w:lang w:val="en-IN"/>
              </w:rPr>
            </w:pPr>
            <w:proofErr w:type="gramStart"/>
            <w:r w:rsidRPr="00653F6A">
              <w:rPr>
                <w:lang w:val="en-IN"/>
              </w:rPr>
              <w:t>Analyzed</w:t>
            </w:r>
            <w:r w:rsidR="005C1F02">
              <w:rPr>
                <w:lang w:val="en-IN"/>
              </w:rPr>
              <w:t xml:space="preserve"> </w:t>
            </w:r>
            <w:r w:rsidRPr="00653F6A">
              <w:rPr>
                <w:lang w:val="en-IN"/>
              </w:rPr>
              <w:t xml:space="preserve"> the</w:t>
            </w:r>
            <w:proofErr w:type="gramEnd"/>
            <w:r w:rsidRPr="00653F6A">
              <w:rPr>
                <w:lang w:val="en-IN"/>
              </w:rPr>
              <w:t xml:space="preserve"> ABC Students Dataset using Power BI containing information like student names, marks, subjects, attendance, and grades. Created a dashboard to show student performance, subject-wise marks, attendance analysis, and top and low-performing students. This project helps to easily understand student performance and areas for improvement through clear charts and visuals. </w:t>
            </w:r>
          </w:p>
          <w:p w14:paraId="576EDBAA" w14:textId="77777777" w:rsidR="00653F6A" w:rsidRDefault="00653F6A" w:rsidP="00653F6A"/>
          <w:p w14:paraId="5BED44D9" w14:textId="563E1E3B" w:rsidR="005C1F02" w:rsidRDefault="005C1F02" w:rsidP="00653F6A">
            <w:r w:rsidRPr="005C1F02">
              <w:t>Todo App</w:t>
            </w:r>
            <w:r>
              <w:t>-</w:t>
            </w:r>
            <w:r w:rsidRPr="005C1F02">
              <w:t>Full Stack Web Application</w:t>
            </w:r>
          </w:p>
          <w:p w14:paraId="20551CA7" w14:textId="6E961A76" w:rsidR="005C1F02" w:rsidRPr="005C1F02" w:rsidRDefault="005C1F02" w:rsidP="00653F6A">
            <w:pPr>
              <w:rPr>
                <w:b/>
                <w:bCs/>
              </w:rPr>
            </w:pPr>
            <w:r w:rsidRPr="005C1F02">
              <w:rPr>
                <w:b/>
                <w:bCs/>
              </w:rPr>
              <w:t>2025-2025</w:t>
            </w:r>
          </w:p>
          <w:p w14:paraId="273201E7" w14:textId="77777777" w:rsidR="005C1F02" w:rsidRDefault="005C1F02" w:rsidP="005C1F02">
            <w:r>
              <w:t>Developed a responsive task management web application using MERN stack (MongoDB, Express.js, React.js, Node.js). Implemented features like user authentication (JWT), task creation, editing, and deletion. Integrated secure login and optimized UI for better user experience.</w:t>
            </w:r>
            <w:r>
              <w:t xml:space="preserve"> </w:t>
            </w:r>
          </w:p>
          <w:p w14:paraId="6BD70273" w14:textId="77777777" w:rsidR="00653F6A" w:rsidRDefault="00653F6A" w:rsidP="00C11210">
            <w:pPr>
              <w:pStyle w:val="Heading1"/>
            </w:pPr>
          </w:p>
          <w:p w14:paraId="5397456A" w14:textId="77777777" w:rsidR="00653F6A" w:rsidRDefault="00653F6A" w:rsidP="00C11210">
            <w:pPr>
              <w:pStyle w:val="Heading1"/>
            </w:pPr>
          </w:p>
          <w:p w14:paraId="0747918C" w14:textId="77777777" w:rsidR="00653F6A" w:rsidRDefault="00653F6A" w:rsidP="00C11210">
            <w:pPr>
              <w:pStyle w:val="Heading1"/>
            </w:pPr>
          </w:p>
          <w:p w14:paraId="5CE27494" w14:textId="6D4EE8D8" w:rsidR="004F0EFB" w:rsidRDefault="004F0EFB" w:rsidP="00C11210">
            <w:pPr>
              <w:pStyle w:val="Heading1"/>
            </w:pPr>
            <w:r>
              <w:t>certification</w:t>
            </w:r>
          </w:p>
        </w:tc>
      </w:tr>
      <w:tr w:rsidR="004F0EFB" w14:paraId="2458F012" w14:textId="77777777" w:rsidTr="00653F6A">
        <w:trPr>
          <w:trHeight w:val="408"/>
        </w:trPr>
        <w:tc>
          <w:tcPr>
            <w:tcW w:w="10876" w:type="dxa"/>
          </w:tcPr>
          <w:p w14:paraId="0965577E" w14:textId="77777777" w:rsidR="00653F6A" w:rsidRDefault="00653F6A" w:rsidP="00653F6A">
            <w:pPr>
              <w:pStyle w:val="Heading2"/>
              <w:rPr>
                <w:sz w:val="24"/>
                <w:szCs w:val="24"/>
              </w:rPr>
            </w:pPr>
          </w:p>
          <w:p w14:paraId="28215C1E" w14:textId="4F54F5C5" w:rsidR="004F0EFB" w:rsidRPr="005C1F02" w:rsidRDefault="004F0EFB" w:rsidP="004F0EFB">
            <w:pPr>
              <w:pStyle w:val="Heading2"/>
              <w:numPr>
                <w:ilvl w:val="0"/>
                <w:numId w:val="6"/>
              </w:numPr>
              <w:rPr>
                <w:szCs w:val="20"/>
              </w:rPr>
            </w:pPr>
            <w:proofErr w:type="gramStart"/>
            <w:r w:rsidRPr="005C1F02">
              <w:rPr>
                <w:szCs w:val="20"/>
              </w:rPr>
              <w:t>NPTEL(</w:t>
            </w:r>
            <w:proofErr w:type="gramEnd"/>
            <w:r w:rsidRPr="005C1F02">
              <w:rPr>
                <w:szCs w:val="20"/>
              </w:rPr>
              <w:t>database management system)</w:t>
            </w:r>
          </w:p>
          <w:p w14:paraId="5C564CDB" w14:textId="292E3857" w:rsidR="004F0EFB" w:rsidRPr="005C1F02" w:rsidRDefault="004F0EFB" w:rsidP="004F0EFB">
            <w:pPr>
              <w:pStyle w:val="ListParagraph"/>
              <w:numPr>
                <w:ilvl w:val="0"/>
                <w:numId w:val="6"/>
              </w:numPr>
              <w:rPr>
                <w:szCs w:val="20"/>
              </w:rPr>
            </w:pPr>
            <w:proofErr w:type="gramStart"/>
            <w:r w:rsidRPr="005C1F02">
              <w:rPr>
                <w:szCs w:val="20"/>
              </w:rPr>
              <w:t>NOVITECH(</w:t>
            </w:r>
            <w:proofErr w:type="gramEnd"/>
            <w:r w:rsidRPr="005C1F02">
              <w:rPr>
                <w:szCs w:val="20"/>
              </w:rPr>
              <w:t>Cyber Security course)</w:t>
            </w:r>
          </w:p>
          <w:p w14:paraId="06D0E1FD" w14:textId="0AA4FFB4" w:rsidR="004F0EFB" w:rsidRPr="005C1F02" w:rsidRDefault="004F0EFB" w:rsidP="004F0EFB">
            <w:pPr>
              <w:pStyle w:val="ListParagraph"/>
              <w:numPr>
                <w:ilvl w:val="0"/>
                <w:numId w:val="6"/>
              </w:numPr>
              <w:rPr>
                <w:szCs w:val="20"/>
              </w:rPr>
            </w:pPr>
            <w:r w:rsidRPr="005C1F02">
              <w:rPr>
                <w:szCs w:val="20"/>
              </w:rPr>
              <w:t>AWS ACADEMY GRADUATE-AWS CLOUD FOUNDATION</w:t>
            </w:r>
          </w:p>
          <w:p w14:paraId="70A82C87" w14:textId="77777777" w:rsidR="004F0EFB" w:rsidRPr="005C1F02" w:rsidRDefault="004F0EFB" w:rsidP="004F0EFB">
            <w:pPr>
              <w:pStyle w:val="ListParagraph"/>
              <w:numPr>
                <w:ilvl w:val="0"/>
                <w:numId w:val="6"/>
              </w:numPr>
              <w:rPr>
                <w:szCs w:val="20"/>
              </w:rPr>
            </w:pPr>
            <w:r w:rsidRPr="005C1F02">
              <w:rPr>
                <w:szCs w:val="20"/>
              </w:rPr>
              <w:t xml:space="preserve">ETHICAL </w:t>
            </w:r>
            <w:proofErr w:type="gramStart"/>
            <w:r w:rsidRPr="005C1F02">
              <w:rPr>
                <w:szCs w:val="20"/>
              </w:rPr>
              <w:t>HACKER(</w:t>
            </w:r>
            <w:proofErr w:type="gramEnd"/>
            <w:r w:rsidRPr="005C1F02">
              <w:rPr>
                <w:szCs w:val="20"/>
              </w:rPr>
              <w:t>Cisco Network academy program)</w:t>
            </w:r>
          </w:p>
          <w:p w14:paraId="0BA4EBCA" w14:textId="77777777" w:rsidR="004F0EFB" w:rsidRPr="005C1F02" w:rsidRDefault="004F0EFB" w:rsidP="004F0EFB">
            <w:pPr>
              <w:pStyle w:val="ListParagraph"/>
              <w:numPr>
                <w:ilvl w:val="0"/>
                <w:numId w:val="6"/>
              </w:numPr>
              <w:rPr>
                <w:szCs w:val="20"/>
              </w:rPr>
            </w:pPr>
            <w:r w:rsidRPr="005C1F02">
              <w:rPr>
                <w:szCs w:val="20"/>
              </w:rPr>
              <w:t>CODECHEF(Java)</w:t>
            </w:r>
          </w:p>
          <w:p w14:paraId="1CB34489" w14:textId="4984D75F" w:rsidR="004F0EFB" w:rsidRDefault="004F0EFB" w:rsidP="004F0EFB">
            <w:pPr>
              <w:pStyle w:val="ListParagraph"/>
              <w:numPr>
                <w:ilvl w:val="0"/>
                <w:numId w:val="6"/>
              </w:numPr>
            </w:pPr>
            <w:r w:rsidRPr="005C1F02">
              <w:rPr>
                <w:szCs w:val="20"/>
              </w:rPr>
              <w:t>MYANOTOMY</w:t>
            </w:r>
            <w:r w:rsidR="005C1F02">
              <w:rPr>
                <w:szCs w:val="20"/>
              </w:rPr>
              <w:t>-NCET CERTIFICATE.</w:t>
            </w:r>
          </w:p>
        </w:tc>
      </w:tr>
      <w:tr w:rsidR="00653F6A" w14:paraId="0D2E30FD" w14:textId="77777777" w:rsidTr="00653F6A">
        <w:trPr>
          <w:trHeight w:val="408"/>
        </w:trPr>
        <w:tc>
          <w:tcPr>
            <w:tcW w:w="10876" w:type="dxa"/>
          </w:tcPr>
          <w:p w14:paraId="418457EF" w14:textId="77777777" w:rsidR="00653F6A" w:rsidRDefault="00653F6A" w:rsidP="00653F6A">
            <w:pPr>
              <w:pStyle w:val="Heading2"/>
              <w:ind w:left="720"/>
            </w:pPr>
          </w:p>
        </w:tc>
      </w:tr>
    </w:tbl>
    <w:p w14:paraId="5BF3BDC9" w14:textId="4C7E9E59" w:rsidR="00E41AB4" w:rsidRPr="00173B36" w:rsidRDefault="00E41AB4" w:rsidP="004F0EFB">
      <w:pPr>
        <w:ind w:firstLine="708"/>
      </w:pPr>
    </w:p>
    <w:sectPr w:rsidR="00E41AB4" w:rsidRPr="00173B36" w:rsidSect="009C1AE9">
      <w:headerReference w:type="even" r:id="rId19"/>
      <w:headerReference w:type="default" r:id="rId20"/>
      <w:footerReference w:type="even" r:id="rId21"/>
      <w:footerReference w:type="default" r:id="rId22"/>
      <w:headerReference w:type="first" r:id="rId23"/>
      <w:footerReference w:type="first" r:id="rId24"/>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1EAEC" w14:textId="77777777" w:rsidR="00956857" w:rsidRDefault="00956857" w:rsidP="00BA3E51">
      <w:r>
        <w:separator/>
      </w:r>
    </w:p>
  </w:endnote>
  <w:endnote w:type="continuationSeparator" w:id="0">
    <w:p w14:paraId="27C4DDDB" w14:textId="77777777" w:rsidR="00956857" w:rsidRDefault="00956857"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6DAEB"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A9138"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5F7F1"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3D866" w14:textId="77777777" w:rsidR="00956857" w:rsidRDefault="00956857" w:rsidP="00BA3E51">
      <w:r>
        <w:separator/>
      </w:r>
    </w:p>
  </w:footnote>
  <w:footnote w:type="continuationSeparator" w:id="0">
    <w:p w14:paraId="1F41BFEA" w14:textId="77777777" w:rsidR="00956857" w:rsidRDefault="00956857"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9FABC"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5382"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1C577"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06F674C"/>
    <w:multiLevelType w:val="hybridMultilevel"/>
    <w:tmpl w:val="ABEC0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81D54"/>
    <w:multiLevelType w:val="hybridMultilevel"/>
    <w:tmpl w:val="AB045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6667043"/>
    <w:multiLevelType w:val="hybridMultilevel"/>
    <w:tmpl w:val="1CBE2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5"/>
  </w:num>
  <w:num w:numId="2" w16cid:durableId="1347056077">
    <w:abstractNumId w:val="3"/>
  </w:num>
  <w:num w:numId="3" w16cid:durableId="1427580610">
    <w:abstractNumId w:val="6"/>
  </w:num>
  <w:num w:numId="4" w16cid:durableId="1627155122">
    <w:abstractNumId w:val="0"/>
  </w:num>
  <w:num w:numId="5" w16cid:durableId="1119883638">
    <w:abstractNumId w:val="7"/>
  </w:num>
  <w:num w:numId="6" w16cid:durableId="2081562623">
    <w:abstractNumId w:val="2"/>
  </w:num>
  <w:num w:numId="7" w16cid:durableId="1669017124">
    <w:abstractNumId w:val="4"/>
  </w:num>
  <w:num w:numId="8" w16cid:durableId="8842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SortMethod w:val="0000"/>
  <w:defaultTabStop w:val="708"/>
  <w:characterSpacingControl w:val="doNotCompress"/>
  <w:hdrShapeDefaults>
    <o:shapedefaults v:ext="edit" spidmax="2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57"/>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4F0EFB"/>
    <w:rsid w:val="00507CA2"/>
    <w:rsid w:val="00520C5D"/>
    <w:rsid w:val="005219EA"/>
    <w:rsid w:val="00535F87"/>
    <w:rsid w:val="005566E7"/>
    <w:rsid w:val="00560C7D"/>
    <w:rsid w:val="00564622"/>
    <w:rsid w:val="00577416"/>
    <w:rsid w:val="00594E94"/>
    <w:rsid w:val="005A09D5"/>
    <w:rsid w:val="005A3E0B"/>
    <w:rsid w:val="005B3227"/>
    <w:rsid w:val="005C1F02"/>
    <w:rsid w:val="005D57E5"/>
    <w:rsid w:val="005E26D3"/>
    <w:rsid w:val="005E6EA4"/>
    <w:rsid w:val="005E77B1"/>
    <w:rsid w:val="006175E6"/>
    <w:rsid w:val="00645019"/>
    <w:rsid w:val="00653F6A"/>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56857"/>
    <w:rsid w:val="00962E61"/>
    <w:rsid w:val="0098447D"/>
    <w:rsid w:val="00984A59"/>
    <w:rsid w:val="00986331"/>
    <w:rsid w:val="009A6667"/>
    <w:rsid w:val="009A707B"/>
    <w:rsid w:val="009B2B04"/>
    <w:rsid w:val="009C1AE9"/>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65596"/>
    <w:rsid w:val="00E67A2D"/>
    <w:rsid w:val="00E72A6A"/>
    <w:rsid w:val="00E93829"/>
    <w:rsid w:val="00EA0042"/>
    <w:rsid w:val="00EB1D1B"/>
    <w:rsid w:val="00F24842"/>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70"/>
    <o:shapelayout v:ext="edit">
      <o:idmap v:ext="edit" data="2"/>
    </o:shapelayout>
  </w:shapeDefaults>
  <w:decimalSymbol w:val="."/>
  <w:listSeparator w:val=","/>
  <w14:docId w14:val="1024F318"/>
  <w15:chartTrackingRefBased/>
  <w15:docId w15:val="{34547CAA-D155-44AD-8C0B-5EF577BB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F24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5661">
      <w:bodyDiv w:val="1"/>
      <w:marLeft w:val="0"/>
      <w:marRight w:val="0"/>
      <w:marTop w:val="0"/>
      <w:marBottom w:val="0"/>
      <w:divBdr>
        <w:top w:val="none" w:sz="0" w:space="0" w:color="auto"/>
        <w:left w:val="none" w:sz="0" w:space="0" w:color="auto"/>
        <w:bottom w:val="none" w:sz="0" w:space="0" w:color="auto"/>
        <w:right w:val="none" w:sz="0" w:space="0" w:color="auto"/>
      </w:divBdr>
    </w:div>
    <w:div w:id="295718856">
      <w:bodyDiv w:val="1"/>
      <w:marLeft w:val="0"/>
      <w:marRight w:val="0"/>
      <w:marTop w:val="0"/>
      <w:marBottom w:val="0"/>
      <w:divBdr>
        <w:top w:val="none" w:sz="0" w:space="0" w:color="auto"/>
        <w:left w:val="none" w:sz="0" w:space="0" w:color="auto"/>
        <w:bottom w:val="none" w:sz="0" w:space="0" w:color="auto"/>
        <w:right w:val="none" w:sz="0" w:space="0" w:color="auto"/>
      </w:divBdr>
    </w:div>
    <w:div w:id="407115916">
      <w:bodyDiv w:val="1"/>
      <w:marLeft w:val="0"/>
      <w:marRight w:val="0"/>
      <w:marTop w:val="0"/>
      <w:marBottom w:val="0"/>
      <w:divBdr>
        <w:top w:val="none" w:sz="0" w:space="0" w:color="auto"/>
        <w:left w:val="none" w:sz="0" w:space="0" w:color="auto"/>
        <w:bottom w:val="none" w:sz="0" w:space="0" w:color="auto"/>
        <w:right w:val="none" w:sz="0" w:space="0" w:color="auto"/>
      </w:divBdr>
    </w:div>
    <w:div w:id="412707529">
      <w:bodyDiv w:val="1"/>
      <w:marLeft w:val="0"/>
      <w:marRight w:val="0"/>
      <w:marTop w:val="0"/>
      <w:marBottom w:val="0"/>
      <w:divBdr>
        <w:top w:val="none" w:sz="0" w:space="0" w:color="auto"/>
        <w:left w:val="none" w:sz="0" w:space="0" w:color="auto"/>
        <w:bottom w:val="none" w:sz="0" w:space="0" w:color="auto"/>
        <w:right w:val="none" w:sz="0" w:space="0" w:color="auto"/>
      </w:divBdr>
    </w:div>
    <w:div w:id="419256587">
      <w:bodyDiv w:val="1"/>
      <w:marLeft w:val="0"/>
      <w:marRight w:val="0"/>
      <w:marTop w:val="0"/>
      <w:marBottom w:val="0"/>
      <w:divBdr>
        <w:top w:val="none" w:sz="0" w:space="0" w:color="auto"/>
        <w:left w:val="none" w:sz="0" w:space="0" w:color="auto"/>
        <w:bottom w:val="none" w:sz="0" w:space="0" w:color="auto"/>
        <w:right w:val="none" w:sz="0" w:space="0" w:color="auto"/>
      </w:divBdr>
    </w:div>
    <w:div w:id="528690724">
      <w:bodyDiv w:val="1"/>
      <w:marLeft w:val="0"/>
      <w:marRight w:val="0"/>
      <w:marTop w:val="0"/>
      <w:marBottom w:val="0"/>
      <w:divBdr>
        <w:top w:val="none" w:sz="0" w:space="0" w:color="auto"/>
        <w:left w:val="none" w:sz="0" w:space="0" w:color="auto"/>
        <w:bottom w:val="none" w:sz="0" w:space="0" w:color="auto"/>
        <w:right w:val="none" w:sz="0" w:space="0" w:color="auto"/>
      </w:divBdr>
    </w:div>
    <w:div w:id="782698975">
      <w:bodyDiv w:val="1"/>
      <w:marLeft w:val="0"/>
      <w:marRight w:val="0"/>
      <w:marTop w:val="0"/>
      <w:marBottom w:val="0"/>
      <w:divBdr>
        <w:top w:val="none" w:sz="0" w:space="0" w:color="auto"/>
        <w:left w:val="none" w:sz="0" w:space="0" w:color="auto"/>
        <w:bottom w:val="none" w:sz="0" w:space="0" w:color="auto"/>
        <w:right w:val="none" w:sz="0" w:space="0" w:color="auto"/>
      </w:divBdr>
    </w:div>
    <w:div w:id="897134973">
      <w:bodyDiv w:val="1"/>
      <w:marLeft w:val="0"/>
      <w:marRight w:val="0"/>
      <w:marTop w:val="0"/>
      <w:marBottom w:val="0"/>
      <w:divBdr>
        <w:top w:val="none" w:sz="0" w:space="0" w:color="auto"/>
        <w:left w:val="none" w:sz="0" w:space="0" w:color="auto"/>
        <w:bottom w:val="none" w:sz="0" w:space="0" w:color="auto"/>
        <w:right w:val="none" w:sz="0" w:space="0" w:color="auto"/>
      </w:divBdr>
    </w:div>
    <w:div w:id="1105492451">
      <w:bodyDiv w:val="1"/>
      <w:marLeft w:val="0"/>
      <w:marRight w:val="0"/>
      <w:marTop w:val="0"/>
      <w:marBottom w:val="0"/>
      <w:divBdr>
        <w:top w:val="none" w:sz="0" w:space="0" w:color="auto"/>
        <w:left w:val="none" w:sz="0" w:space="0" w:color="auto"/>
        <w:bottom w:val="none" w:sz="0" w:space="0" w:color="auto"/>
        <w:right w:val="none" w:sz="0" w:space="0" w:color="auto"/>
      </w:divBdr>
    </w:div>
    <w:div w:id="1163741726">
      <w:bodyDiv w:val="1"/>
      <w:marLeft w:val="0"/>
      <w:marRight w:val="0"/>
      <w:marTop w:val="0"/>
      <w:marBottom w:val="0"/>
      <w:divBdr>
        <w:top w:val="none" w:sz="0" w:space="0" w:color="auto"/>
        <w:left w:val="none" w:sz="0" w:space="0" w:color="auto"/>
        <w:bottom w:val="none" w:sz="0" w:space="0" w:color="auto"/>
        <w:right w:val="none" w:sz="0" w:space="0" w:color="auto"/>
      </w:divBdr>
    </w:div>
    <w:div w:id="1166283601">
      <w:bodyDiv w:val="1"/>
      <w:marLeft w:val="0"/>
      <w:marRight w:val="0"/>
      <w:marTop w:val="0"/>
      <w:marBottom w:val="0"/>
      <w:divBdr>
        <w:top w:val="none" w:sz="0" w:space="0" w:color="auto"/>
        <w:left w:val="none" w:sz="0" w:space="0" w:color="auto"/>
        <w:bottom w:val="none" w:sz="0" w:space="0" w:color="auto"/>
        <w:right w:val="none" w:sz="0" w:space="0" w:color="auto"/>
      </w:divBdr>
    </w:div>
    <w:div w:id="1238856480">
      <w:bodyDiv w:val="1"/>
      <w:marLeft w:val="0"/>
      <w:marRight w:val="0"/>
      <w:marTop w:val="0"/>
      <w:marBottom w:val="0"/>
      <w:divBdr>
        <w:top w:val="none" w:sz="0" w:space="0" w:color="auto"/>
        <w:left w:val="none" w:sz="0" w:space="0" w:color="auto"/>
        <w:bottom w:val="none" w:sz="0" w:space="0" w:color="auto"/>
        <w:right w:val="none" w:sz="0" w:space="0" w:color="auto"/>
      </w:divBdr>
    </w:div>
    <w:div w:id="1267691680">
      <w:bodyDiv w:val="1"/>
      <w:marLeft w:val="0"/>
      <w:marRight w:val="0"/>
      <w:marTop w:val="0"/>
      <w:marBottom w:val="0"/>
      <w:divBdr>
        <w:top w:val="none" w:sz="0" w:space="0" w:color="auto"/>
        <w:left w:val="none" w:sz="0" w:space="0" w:color="auto"/>
        <w:bottom w:val="none" w:sz="0" w:space="0" w:color="auto"/>
        <w:right w:val="none" w:sz="0" w:space="0" w:color="auto"/>
      </w:divBdr>
    </w:div>
    <w:div w:id="1332953119">
      <w:bodyDiv w:val="1"/>
      <w:marLeft w:val="0"/>
      <w:marRight w:val="0"/>
      <w:marTop w:val="0"/>
      <w:marBottom w:val="0"/>
      <w:divBdr>
        <w:top w:val="none" w:sz="0" w:space="0" w:color="auto"/>
        <w:left w:val="none" w:sz="0" w:space="0" w:color="auto"/>
        <w:bottom w:val="none" w:sz="0" w:space="0" w:color="auto"/>
        <w:right w:val="none" w:sz="0" w:space="0" w:color="auto"/>
      </w:divBdr>
    </w:div>
    <w:div w:id="1356732127">
      <w:bodyDiv w:val="1"/>
      <w:marLeft w:val="0"/>
      <w:marRight w:val="0"/>
      <w:marTop w:val="0"/>
      <w:marBottom w:val="0"/>
      <w:divBdr>
        <w:top w:val="none" w:sz="0" w:space="0" w:color="auto"/>
        <w:left w:val="none" w:sz="0" w:space="0" w:color="auto"/>
        <w:bottom w:val="none" w:sz="0" w:space="0" w:color="auto"/>
        <w:right w:val="none" w:sz="0" w:space="0" w:color="auto"/>
      </w:divBdr>
    </w:div>
    <w:div w:id="1571422659">
      <w:bodyDiv w:val="1"/>
      <w:marLeft w:val="0"/>
      <w:marRight w:val="0"/>
      <w:marTop w:val="0"/>
      <w:marBottom w:val="0"/>
      <w:divBdr>
        <w:top w:val="none" w:sz="0" w:space="0" w:color="auto"/>
        <w:left w:val="none" w:sz="0" w:space="0" w:color="auto"/>
        <w:bottom w:val="none" w:sz="0" w:space="0" w:color="auto"/>
        <w:right w:val="none" w:sz="0" w:space="0" w:color="auto"/>
      </w:divBdr>
    </w:div>
    <w:div w:id="1645353521">
      <w:bodyDiv w:val="1"/>
      <w:marLeft w:val="0"/>
      <w:marRight w:val="0"/>
      <w:marTop w:val="0"/>
      <w:marBottom w:val="0"/>
      <w:divBdr>
        <w:top w:val="none" w:sz="0" w:space="0" w:color="auto"/>
        <w:left w:val="none" w:sz="0" w:space="0" w:color="auto"/>
        <w:bottom w:val="none" w:sz="0" w:space="0" w:color="auto"/>
        <w:right w:val="none" w:sz="0" w:space="0" w:color="auto"/>
      </w:divBdr>
    </w:div>
    <w:div w:id="1890149611">
      <w:bodyDiv w:val="1"/>
      <w:marLeft w:val="0"/>
      <w:marRight w:val="0"/>
      <w:marTop w:val="0"/>
      <w:marBottom w:val="0"/>
      <w:divBdr>
        <w:top w:val="none" w:sz="0" w:space="0" w:color="auto"/>
        <w:left w:val="none" w:sz="0" w:space="0" w:color="auto"/>
        <w:bottom w:val="none" w:sz="0" w:space="0" w:color="auto"/>
        <w:right w:val="none" w:sz="0" w:space="0" w:color="auto"/>
      </w:divBdr>
    </w:div>
    <w:div w:id="2001151497">
      <w:bodyDiv w:val="1"/>
      <w:marLeft w:val="0"/>
      <w:marRight w:val="0"/>
      <w:marTop w:val="0"/>
      <w:marBottom w:val="0"/>
      <w:divBdr>
        <w:top w:val="none" w:sz="0" w:space="0" w:color="auto"/>
        <w:left w:val="none" w:sz="0" w:space="0" w:color="auto"/>
        <w:bottom w:val="none" w:sz="0" w:space="0" w:color="auto"/>
        <w:right w:val="none" w:sz="0" w:space="0" w:color="auto"/>
      </w:divBdr>
    </w:div>
    <w:div w:id="20516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irundhakausalya475@gmail.com" TargetMode="External"/><Relationship Id="rId18" Type="http://schemas.openxmlformats.org/officeDocument/2006/relationships/hyperlink" Target="https://scratch.mit.edu/projects/98604191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inkedin.com/in/birundha-k-5061762a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Birundhakausalya"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shukarmegam\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243F4505E7D4757A8E8ED31607ECA90"/>
        <w:category>
          <w:name w:val="General"/>
          <w:gallery w:val="placeholder"/>
        </w:category>
        <w:types>
          <w:type w:val="bbPlcHdr"/>
        </w:types>
        <w:behaviors>
          <w:behavior w:val="content"/>
        </w:behaviors>
        <w:guid w:val="{BDD9CC87-952E-4210-82FF-D907E8E8470E}"/>
      </w:docPartPr>
      <w:docPartBody>
        <w:p w:rsidR="006A651F" w:rsidRDefault="006A651F">
          <w:pPr>
            <w:pStyle w:val="D243F4505E7D4757A8E8ED31607ECA90"/>
          </w:pPr>
          <w:r w:rsidRPr="00173B36">
            <w:t>CONTACT</w:t>
          </w:r>
        </w:p>
      </w:docPartBody>
    </w:docPart>
    <w:docPart>
      <w:docPartPr>
        <w:name w:val="E52B2FC573264C43B1741C3DD0D0E7CF"/>
        <w:category>
          <w:name w:val="General"/>
          <w:gallery w:val="placeholder"/>
        </w:category>
        <w:types>
          <w:type w:val="bbPlcHdr"/>
        </w:types>
        <w:behaviors>
          <w:behavior w:val="content"/>
        </w:behaviors>
        <w:guid w:val="{EC761572-196F-448E-AEAF-D22E46760B7C}"/>
      </w:docPartPr>
      <w:docPartBody>
        <w:p w:rsidR="006A651F" w:rsidRDefault="006A651F">
          <w:pPr>
            <w:pStyle w:val="E52B2FC573264C43B1741C3DD0D0E7CF"/>
          </w:pPr>
          <w:r w:rsidRPr="00173B36">
            <w:t>PROFILE</w:t>
          </w:r>
        </w:p>
      </w:docPartBody>
    </w:docPart>
    <w:docPart>
      <w:docPartPr>
        <w:name w:val="53D2E790F78F495B979556B00E90D709"/>
        <w:category>
          <w:name w:val="General"/>
          <w:gallery w:val="placeholder"/>
        </w:category>
        <w:types>
          <w:type w:val="bbPlcHdr"/>
        </w:types>
        <w:behaviors>
          <w:behavior w:val="content"/>
        </w:behaviors>
        <w:guid w:val="{640472D8-4AE1-4D9E-9183-C5199F1E5A6B}"/>
      </w:docPartPr>
      <w:docPartBody>
        <w:p w:rsidR="006A651F" w:rsidRDefault="006A651F">
          <w:pPr>
            <w:pStyle w:val="53D2E790F78F495B979556B00E90D709"/>
          </w:pPr>
          <w:r w:rsidRPr="00173B36">
            <w:t>SKILLS</w:t>
          </w:r>
        </w:p>
      </w:docPartBody>
    </w:docPart>
    <w:docPart>
      <w:docPartPr>
        <w:name w:val="D91DA84C07DB4BCCB29BBDC299DF7317"/>
        <w:category>
          <w:name w:val="General"/>
          <w:gallery w:val="placeholder"/>
        </w:category>
        <w:types>
          <w:type w:val="bbPlcHdr"/>
        </w:types>
        <w:behaviors>
          <w:behavior w:val="content"/>
        </w:behaviors>
        <w:guid w:val="{CFE5B6CF-80C9-450E-9134-6DA0A48CB67C}"/>
      </w:docPartPr>
      <w:docPartBody>
        <w:p w:rsidR="006A651F" w:rsidRDefault="006A651F">
          <w:pPr>
            <w:pStyle w:val="D91DA84C07DB4BCCB29BBDC299DF7317"/>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1F"/>
    <w:rsid w:val="00507CA2"/>
    <w:rsid w:val="006A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0904DD6E204A6BA3D82826057BC63C">
    <w:name w:val="720904DD6E204A6BA3D82826057BC63C"/>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lang w:val="en-US"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lang w:val="en-US" w:eastAsia="en-US"/>
      <w14:ligatures w14:val="none"/>
    </w:rPr>
  </w:style>
  <w:style w:type="paragraph" w:customStyle="1" w:styleId="0426AD7BCBD24A9E92AD20907614F9AC">
    <w:name w:val="0426AD7BCBD24A9E92AD20907614F9AC"/>
  </w:style>
  <w:style w:type="paragraph" w:customStyle="1" w:styleId="D243F4505E7D4757A8E8ED31607ECA90">
    <w:name w:val="D243F4505E7D4757A8E8ED31607ECA90"/>
  </w:style>
  <w:style w:type="paragraph" w:customStyle="1" w:styleId="E52B2FC573264C43B1741C3DD0D0E7CF">
    <w:name w:val="E52B2FC573264C43B1741C3DD0D0E7CF"/>
  </w:style>
  <w:style w:type="paragraph" w:customStyle="1" w:styleId="A7AA9B76565C418BA2E4C54452755825">
    <w:name w:val="A7AA9B76565C418BA2E4C54452755825"/>
  </w:style>
  <w:style w:type="paragraph" w:customStyle="1" w:styleId="3C022FC479AA455CAAE0AD974C88F873">
    <w:name w:val="3C022FC479AA455CAAE0AD974C88F873"/>
  </w:style>
  <w:style w:type="paragraph" w:customStyle="1" w:styleId="C6B9EA71B3B34011B8AB3793A3E5AB77">
    <w:name w:val="C6B9EA71B3B34011B8AB3793A3E5AB77"/>
  </w:style>
  <w:style w:type="paragraph" w:customStyle="1" w:styleId="845CF6D7529F47C6A49E7361C39F4986">
    <w:name w:val="845CF6D7529F47C6A49E7361C39F4986"/>
  </w:style>
  <w:style w:type="paragraph" w:customStyle="1" w:styleId="53D2E790F78F495B979556B00E90D709">
    <w:name w:val="53D2E790F78F495B979556B00E90D709"/>
  </w:style>
  <w:style w:type="paragraph" w:customStyle="1" w:styleId="B6D219E3A4CA48DFB0989F2C01627ACE">
    <w:name w:val="B6D219E3A4CA48DFB0989F2C01627ACE"/>
  </w:style>
  <w:style w:type="paragraph" w:customStyle="1" w:styleId="EB266CF564114957A86C9813351D4252">
    <w:name w:val="EB266CF564114957A86C9813351D4252"/>
  </w:style>
  <w:style w:type="paragraph" w:customStyle="1" w:styleId="455158C66EFB4CB5818B8607AAF53299">
    <w:name w:val="455158C66EFB4CB5818B8607AAF53299"/>
  </w:style>
  <w:style w:type="paragraph" w:customStyle="1" w:styleId="C4DF62F73D0F4B66998D6751613CE18F">
    <w:name w:val="C4DF62F73D0F4B66998D6751613CE18F"/>
  </w:style>
  <w:style w:type="paragraph" w:customStyle="1" w:styleId="4803AEFAEB884958B8A69A16895716E5">
    <w:name w:val="4803AEFAEB884958B8A69A16895716E5"/>
  </w:style>
  <w:style w:type="paragraph" w:customStyle="1" w:styleId="5BEE2F6604F24AF583D487E6AE8DC2C6">
    <w:name w:val="5BEE2F6604F24AF583D487E6AE8DC2C6"/>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lang w:val="en-US" w:eastAsia="en-US"/>
      <w14:ligatures w14:val="none"/>
    </w:rPr>
  </w:style>
  <w:style w:type="paragraph" w:customStyle="1" w:styleId="4E75A3DFFA8E418CBBBE2BC29E925C9C">
    <w:name w:val="4E75A3DFFA8E418CBBBE2BC29E925C9C"/>
  </w:style>
  <w:style w:type="paragraph" w:customStyle="1" w:styleId="5131EAF8D4584AB1AB267F0612D99624">
    <w:name w:val="5131EAF8D4584AB1AB267F0612D99624"/>
  </w:style>
  <w:style w:type="paragraph" w:customStyle="1" w:styleId="302876BC9B5348889B9392FEC4927DF5">
    <w:name w:val="302876BC9B5348889B9392FEC4927DF5"/>
  </w:style>
  <w:style w:type="paragraph" w:customStyle="1" w:styleId="3449F4A22784479C80D9B5C9CAB9FB9A">
    <w:name w:val="3449F4A22784479C80D9B5C9CAB9FB9A"/>
  </w:style>
  <w:style w:type="paragraph" w:customStyle="1" w:styleId="B922CD95F6D0491DB7FFBE78A881562B">
    <w:name w:val="B922CD95F6D0491DB7FFBE78A881562B"/>
  </w:style>
  <w:style w:type="paragraph" w:customStyle="1" w:styleId="1FDDABFA6341431DAFD8D8AA1E103839">
    <w:name w:val="1FDDABFA6341431DAFD8D8AA1E103839"/>
  </w:style>
  <w:style w:type="paragraph" w:customStyle="1" w:styleId="7FA89E4F372946BBBE277F67E50A1700">
    <w:name w:val="7FA89E4F372946BBBE277F67E50A1700"/>
  </w:style>
  <w:style w:type="paragraph" w:customStyle="1" w:styleId="E9A95B7111D44BBABF8F54EE8E59BB5C">
    <w:name w:val="E9A95B7111D44BBABF8F54EE8E59BB5C"/>
  </w:style>
  <w:style w:type="paragraph" w:customStyle="1" w:styleId="D65305164C414872B7112B30B0C5440E">
    <w:name w:val="D65305164C414872B7112B30B0C5440E"/>
  </w:style>
  <w:style w:type="paragraph" w:customStyle="1" w:styleId="C4FFA6225CCA4025972926285C7B228F">
    <w:name w:val="C4FFA6225CCA4025972926285C7B228F"/>
  </w:style>
  <w:style w:type="paragraph" w:customStyle="1" w:styleId="D91DA84C07DB4BCCB29BBDC299DF7317">
    <w:name w:val="D91DA84C07DB4BCCB29BBDC299DF7317"/>
  </w:style>
  <w:style w:type="paragraph" w:customStyle="1" w:styleId="A52EA3CCD0084074B04C381C0AB22E48">
    <w:name w:val="A52EA3CCD0084074B04C381C0AB22E48"/>
  </w:style>
  <w:style w:type="paragraph" w:customStyle="1" w:styleId="C262AAD970924951B14C4914BEE5E7CE">
    <w:name w:val="C262AAD970924951B14C4914BEE5E7CE"/>
  </w:style>
  <w:style w:type="paragraph" w:customStyle="1" w:styleId="D4202FB381DC473E86970C0064BE643D">
    <w:name w:val="D4202FB381DC473E86970C0064BE643D"/>
  </w:style>
  <w:style w:type="paragraph" w:customStyle="1" w:styleId="DD07E79285D3406DBA0B8D0DE10CFEE4">
    <w:name w:val="DD07E79285D3406DBA0B8D0DE10CFEE4"/>
  </w:style>
  <w:style w:type="paragraph" w:customStyle="1" w:styleId="1C32F0C0950E41BE9E2AFA502BFD4C2B">
    <w:name w:val="1C32F0C0950E41BE9E2AFA502BFD4C2B"/>
  </w:style>
  <w:style w:type="paragraph" w:customStyle="1" w:styleId="685336098DE34A3A988FD97188A47CB8">
    <w:name w:val="685336098DE34A3A988FD97188A47CB8"/>
  </w:style>
  <w:style w:type="paragraph" w:customStyle="1" w:styleId="82FD69E0A96E472893CF44F2D7EAA566">
    <w:name w:val="82FD69E0A96E472893CF44F2D7EAA566"/>
    <w:rsid w:val="006A651F"/>
  </w:style>
  <w:style w:type="paragraph" w:customStyle="1" w:styleId="346D96663BBA489DBC40D056DAE7CDA0">
    <w:name w:val="346D96663BBA489DBC40D056DAE7CDA0"/>
    <w:rsid w:val="006A6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3.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D5CED70-FA13-46C4-A102-29F5645502C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46</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vaishukarmegam</dc:creator>
  <cp:keywords/>
  <dc:description/>
  <cp:lastModifiedBy>Vaishnavi Karmegam</cp:lastModifiedBy>
  <cp:revision>1</cp:revision>
  <dcterms:created xsi:type="dcterms:W3CDTF">2025-07-29T14:52:00Z</dcterms:created>
  <dcterms:modified xsi:type="dcterms:W3CDTF">2025-07-29T15:39:00Z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